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C5E" w:rsidRDefault="001D2C5E" w:rsidP="00835FB2">
      <w:pPr>
        <w:jc w:val="center"/>
        <w:rPr>
          <w:lang w:val="uk-UA"/>
        </w:rPr>
      </w:pPr>
      <w:r w:rsidRPr="001D2C5E">
        <w:rPr>
          <w:lang w:val="uk-UA"/>
        </w:rPr>
        <w:t>РЕФЕРАТ</w:t>
      </w:r>
    </w:p>
    <w:p w:rsidR="001D2C5E" w:rsidRPr="001D2C5E" w:rsidRDefault="001D2C5E" w:rsidP="001D2C5E">
      <w:pPr>
        <w:jc w:val="left"/>
        <w:rPr>
          <w:lang w:val="uk-UA"/>
        </w:rPr>
      </w:pPr>
    </w:p>
    <w:p w:rsidR="00805E06" w:rsidRDefault="001F7B1F" w:rsidP="001D2C5E">
      <w:pPr>
        <w:rPr>
          <w:lang w:val="uk-UA"/>
        </w:rPr>
      </w:pPr>
      <w:r>
        <w:rPr>
          <w:lang w:val="uk-UA"/>
        </w:rPr>
        <w:t xml:space="preserve">КР: </w:t>
      </w:r>
      <w:r w:rsidR="0088291A">
        <w:rPr>
          <w:lang w:val="uk-UA"/>
        </w:rPr>
        <w:t>31 с., 18</w:t>
      </w:r>
      <w:r w:rsidR="00B476C2">
        <w:rPr>
          <w:lang w:val="uk-UA"/>
        </w:rPr>
        <w:t xml:space="preserve"> рис., 8</w:t>
      </w:r>
      <w:r w:rsidR="001D2C5E" w:rsidRPr="001D2C5E">
        <w:rPr>
          <w:lang w:val="uk-UA"/>
        </w:rPr>
        <w:t xml:space="preserve"> джерел</w:t>
      </w:r>
    </w:p>
    <w:p w:rsidR="001D2C5E" w:rsidRDefault="001D2C5E" w:rsidP="001D2C5E">
      <w:pPr>
        <w:rPr>
          <w:lang w:val="uk-UA"/>
        </w:rPr>
      </w:pPr>
    </w:p>
    <w:p w:rsidR="00805E06" w:rsidRPr="00805E06" w:rsidRDefault="00805E06" w:rsidP="002F5119">
      <w:pPr>
        <w:rPr>
          <w:lang w:val="uk-UA"/>
        </w:rPr>
      </w:pPr>
      <w:r w:rsidRPr="00AA357F">
        <w:rPr>
          <w:i/>
          <w:lang w:val="uk-UA"/>
        </w:rPr>
        <w:t>Ключові слова</w:t>
      </w:r>
      <w:r>
        <w:rPr>
          <w:lang w:val="uk-UA"/>
        </w:rPr>
        <w:t>:</w:t>
      </w:r>
      <w:r w:rsidR="00655E05" w:rsidRPr="00655E05">
        <w:rPr>
          <w:lang w:val="uk-UA"/>
        </w:rPr>
        <w:t xml:space="preserve"> </w:t>
      </w:r>
      <w:r w:rsidR="00655E05">
        <w:rPr>
          <w:lang w:val="en-US"/>
        </w:rPr>
        <w:t>ASP</w:t>
      </w:r>
      <w:r w:rsidR="00655E05" w:rsidRPr="00655E05">
        <w:rPr>
          <w:lang w:val="uk-UA"/>
        </w:rPr>
        <w:t>.</w:t>
      </w:r>
      <w:r w:rsidR="00655E05">
        <w:rPr>
          <w:lang w:val="en-US"/>
        </w:rPr>
        <w:t>NET</w:t>
      </w:r>
      <w:r w:rsidR="00655E05" w:rsidRPr="00655E05">
        <w:rPr>
          <w:lang w:val="uk-UA"/>
        </w:rPr>
        <w:t xml:space="preserve">, </w:t>
      </w:r>
      <w:r w:rsidR="00655E05" w:rsidRPr="00E9386A">
        <w:rPr>
          <w:lang w:val="uk-UA"/>
        </w:rPr>
        <w:t>ADO.NET</w:t>
      </w:r>
      <w:r w:rsidR="00655E05" w:rsidRPr="00655E05">
        <w:rPr>
          <w:lang w:val="uk-UA"/>
        </w:rPr>
        <w:t>,</w:t>
      </w:r>
      <w:r>
        <w:rPr>
          <w:lang w:val="uk-UA"/>
        </w:rPr>
        <w:t xml:space="preserve"> </w:t>
      </w:r>
      <w:r>
        <w:rPr>
          <w:lang w:val="en-US"/>
        </w:rPr>
        <w:t>C</w:t>
      </w:r>
      <w:r w:rsidRPr="00805E06">
        <w:rPr>
          <w:lang w:val="uk-UA"/>
        </w:rPr>
        <w:t>#</w:t>
      </w:r>
      <w:r>
        <w:rPr>
          <w:lang w:val="uk-UA"/>
        </w:rPr>
        <w:t>,</w:t>
      </w:r>
      <w:r w:rsidR="00655E05" w:rsidRPr="00655E05">
        <w:rPr>
          <w:lang w:val="uk-UA"/>
        </w:rPr>
        <w:t xml:space="preserve"> </w:t>
      </w:r>
      <w:r w:rsidR="00655E05">
        <w:rPr>
          <w:lang w:val="en-US"/>
        </w:rPr>
        <w:t>SQL</w:t>
      </w:r>
      <w:r w:rsidR="00655E05" w:rsidRPr="00655E05">
        <w:rPr>
          <w:lang w:val="uk-UA"/>
        </w:rPr>
        <w:t xml:space="preserve">, </w:t>
      </w:r>
      <w:r w:rsidR="00655E05">
        <w:rPr>
          <w:lang w:val="en-US"/>
        </w:rPr>
        <w:t>MVC</w:t>
      </w:r>
      <w:r w:rsidR="00655E05" w:rsidRPr="00655E05">
        <w:rPr>
          <w:lang w:val="uk-UA"/>
        </w:rPr>
        <w:t>,</w:t>
      </w:r>
      <w:r w:rsidRPr="00805E06">
        <w:rPr>
          <w:lang w:val="uk-UA"/>
        </w:rPr>
        <w:t xml:space="preserve"> </w:t>
      </w:r>
      <w:r w:rsidRPr="00B220E0">
        <w:rPr>
          <w:lang w:val="uk-UA"/>
        </w:rPr>
        <w:t>ПРОГРАМУВАННЯ,</w:t>
      </w:r>
      <w:r>
        <w:rPr>
          <w:lang w:val="uk-UA"/>
        </w:rPr>
        <w:t xml:space="preserve"> ООА, ООП,</w:t>
      </w:r>
      <w:r w:rsidRPr="00B220E0">
        <w:rPr>
          <w:lang w:val="uk-UA"/>
        </w:rPr>
        <w:t xml:space="preserve"> </w:t>
      </w:r>
      <w:r w:rsidR="00E9386A">
        <w:rPr>
          <w:lang w:val="uk-UA"/>
        </w:rPr>
        <w:t>БАЗИ ДАНИ</w:t>
      </w:r>
      <w:r>
        <w:rPr>
          <w:lang w:val="uk-UA"/>
        </w:rPr>
        <w:t>Х</w:t>
      </w:r>
      <w:r w:rsidR="005860C4">
        <w:rPr>
          <w:lang w:val="uk-UA"/>
        </w:rPr>
        <w:t>, БД</w:t>
      </w:r>
      <w:r>
        <w:rPr>
          <w:lang w:val="uk-UA"/>
        </w:rPr>
        <w:t xml:space="preserve">, </w:t>
      </w:r>
      <w:r w:rsidR="00E9386A">
        <w:rPr>
          <w:lang w:val="uk-UA"/>
        </w:rPr>
        <w:t>СКБД, КМД, РМД</w:t>
      </w:r>
    </w:p>
    <w:p w:rsidR="00805E06" w:rsidRPr="00E03B45" w:rsidRDefault="00805E06" w:rsidP="002F5119">
      <w:pPr>
        <w:rPr>
          <w:lang w:val="uk-UA"/>
        </w:rPr>
      </w:pPr>
    </w:p>
    <w:p w:rsidR="00805E06" w:rsidRDefault="00805E06" w:rsidP="002F5119">
      <w:pPr>
        <w:rPr>
          <w:lang w:val="uk-UA"/>
        </w:rPr>
      </w:pPr>
      <w:r>
        <w:rPr>
          <w:lang w:val="uk-UA"/>
        </w:rPr>
        <w:t>Об’єктом даної курсової роботи є</w:t>
      </w:r>
      <w:r w:rsidR="005A7C98">
        <w:rPr>
          <w:lang w:val="uk-UA"/>
        </w:rPr>
        <w:t xml:space="preserve"> технології та методології</w:t>
      </w:r>
      <w:r w:rsidRPr="007F29A4">
        <w:rPr>
          <w:lang w:val="uk-UA"/>
        </w:rPr>
        <w:t xml:space="preserve"> </w:t>
      </w:r>
      <w:r>
        <w:rPr>
          <w:lang w:val="uk-UA"/>
        </w:rPr>
        <w:t>р</w:t>
      </w:r>
      <w:r w:rsidR="005A7C98">
        <w:rPr>
          <w:lang w:val="uk-UA"/>
        </w:rPr>
        <w:t>озробки</w:t>
      </w:r>
      <w:r w:rsidRPr="00BF0262">
        <w:rPr>
          <w:lang w:val="uk-UA"/>
        </w:rPr>
        <w:t xml:space="preserve"> </w:t>
      </w:r>
      <w:r w:rsidR="003736ED">
        <w:rPr>
          <w:lang w:val="uk-UA"/>
        </w:rPr>
        <w:t xml:space="preserve">додатку баз даних для </w:t>
      </w:r>
      <w:proofErr w:type="spellStart"/>
      <w:r w:rsidR="004A5B94">
        <w:rPr>
          <w:lang w:val="uk-UA"/>
        </w:rPr>
        <w:t>онлайн</w:t>
      </w:r>
      <w:r w:rsidR="005237C0">
        <w:rPr>
          <w:lang w:val="uk-UA"/>
        </w:rPr>
        <w:t>-</w:t>
      </w:r>
      <w:r w:rsidR="006830FB">
        <w:rPr>
          <w:lang w:val="uk-UA"/>
        </w:rPr>
        <w:t>аукціону</w:t>
      </w:r>
      <w:proofErr w:type="spellEnd"/>
      <w:r>
        <w:rPr>
          <w:lang w:val="uk-UA"/>
        </w:rPr>
        <w:t>.</w:t>
      </w:r>
    </w:p>
    <w:p w:rsidR="00A5397D" w:rsidRPr="003736ED" w:rsidRDefault="002F5119" w:rsidP="00A5397D">
      <w:pPr>
        <w:rPr>
          <w:lang w:val="uk-UA"/>
        </w:rPr>
      </w:pPr>
      <w:r w:rsidRPr="002F5119">
        <w:rPr>
          <w:lang w:val="uk-UA"/>
        </w:rPr>
        <w:t>Метою роботи є закріплення знань по курсу "</w:t>
      </w:r>
      <w:r>
        <w:rPr>
          <w:lang w:val="uk-UA"/>
        </w:rPr>
        <w:t>Бази даних" і отримання навичок розробки моделей даних концептуальн</w:t>
      </w:r>
      <w:r w:rsidR="002417FC">
        <w:rPr>
          <w:lang w:val="uk-UA"/>
        </w:rPr>
        <w:t>ого й логічного рівнів,</w:t>
      </w:r>
      <w:r>
        <w:rPr>
          <w:lang w:val="uk-UA"/>
        </w:rPr>
        <w:t xml:space="preserve"> навичок роботи з СКБД та </w:t>
      </w:r>
      <w:r w:rsidRPr="002F5119">
        <w:rPr>
          <w:lang w:val="uk-UA"/>
        </w:rPr>
        <w:t xml:space="preserve">розробки </w:t>
      </w:r>
      <w:r>
        <w:rPr>
          <w:lang w:val="uk-UA"/>
        </w:rPr>
        <w:t>додатків баз даних</w:t>
      </w:r>
      <w:r w:rsidRPr="002F5119">
        <w:rPr>
          <w:lang w:val="uk-UA"/>
        </w:rPr>
        <w:t>.</w:t>
      </w:r>
    </w:p>
    <w:p w:rsidR="002F5119" w:rsidRDefault="00A5397D" w:rsidP="00A5397D">
      <w:pPr>
        <w:rPr>
          <w:lang w:val="uk-UA"/>
        </w:rPr>
      </w:pPr>
      <w:r w:rsidRPr="00A5397D">
        <w:rPr>
          <w:lang w:val="uk-UA"/>
        </w:rPr>
        <w:t>Було проаналізовано предметну область індивідуального завдання курсової роботи, з використанням основних понять ООА і ООП. Розробл</w:t>
      </w:r>
      <w:r w:rsidR="00883FE2">
        <w:rPr>
          <w:lang w:val="uk-UA"/>
        </w:rPr>
        <w:t>ено концептуальну модель даних</w:t>
      </w:r>
      <w:r w:rsidRPr="00A5397D">
        <w:rPr>
          <w:lang w:val="uk-UA"/>
        </w:rPr>
        <w:t>, з використанням методу побудови ER / EER діаграм.</w:t>
      </w:r>
      <w:r w:rsidRPr="00A5397D">
        <w:t xml:space="preserve"> </w:t>
      </w:r>
      <w:r w:rsidRPr="00A5397D">
        <w:rPr>
          <w:lang w:val="uk-UA"/>
        </w:rPr>
        <w:t>Проведено процедуру перетворення отриманої концептуальної моделі даних в схему реляційної моделі бази даних з використанням правил перетворення.</w:t>
      </w:r>
      <w:r w:rsidRPr="00A5397D">
        <w:t xml:space="preserve"> </w:t>
      </w:r>
      <w:r w:rsidRPr="00A5397D">
        <w:rPr>
          <w:lang w:val="uk-UA"/>
        </w:rPr>
        <w:t>Проведено проектування архітектури ПС з використ</w:t>
      </w:r>
      <w:r w:rsidR="00883FE2">
        <w:rPr>
          <w:lang w:val="uk-UA"/>
        </w:rPr>
        <w:t xml:space="preserve">анням </w:t>
      </w:r>
      <w:r w:rsidR="002417FC">
        <w:rPr>
          <w:lang w:val="uk-UA"/>
        </w:rPr>
        <w:t>системної архітектури</w:t>
      </w:r>
      <w:r w:rsidR="00883FE2">
        <w:rPr>
          <w:lang w:val="uk-UA"/>
        </w:rPr>
        <w:t xml:space="preserve"> "клієнт-сервер"</w:t>
      </w:r>
      <w:r w:rsidRPr="00A5397D">
        <w:rPr>
          <w:lang w:val="uk-UA"/>
        </w:rPr>
        <w:t>.</w:t>
      </w:r>
    </w:p>
    <w:p w:rsidR="00383D4B" w:rsidRPr="00973839" w:rsidRDefault="00E9386A" w:rsidP="00383D4B">
      <w:pPr>
        <w:rPr>
          <w:lang w:val="uk-UA"/>
        </w:rPr>
      </w:pPr>
      <w:r>
        <w:rPr>
          <w:lang w:val="uk-UA"/>
        </w:rPr>
        <w:t>В</w:t>
      </w:r>
      <w:r w:rsidRPr="00E9386A">
        <w:rPr>
          <w:lang w:val="uk-UA"/>
        </w:rPr>
        <w:t xml:space="preserve"> ході виконання курсової роботи,</w:t>
      </w:r>
      <w:r w:rsidR="00512E89">
        <w:rPr>
          <w:lang w:val="uk-UA"/>
        </w:rPr>
        <w:t xml:space="preserve"> було послідовно застосовані</w:t>
      </w:r>
      <w:r w:rsidRPr="00E9386A">
        <w:rPr>
          <w:lang w:val="uk-UA"/>
        </w:rPr>
        <w:t xml:space="preserve"> принципи об'єктно-орієнтованого аналізу, концептуального і реляційного моделюв</w:t>
      </w:r>
      <w:r w:rsidR="00512E89">
        <w:rPr>
          <w:lang w:val="uk-UA"/>
        </w:rPr>
        <w:t>ання даних, а також був використаний</w:t>
      </w:r>
      <w:r w:rsidRPr="00E9386A">
        <w:rPr>
          <w:lang w:val="uk-UA"/>
        </w:rPr>
        <w:t xml:space="preserve"> сучасний CASE-засіб </w:t>
      </w:r>
      <w:r w:rsidR="0088291A">
        <w:rPr>
          <w:lang w:val="en-US"/>
        </w:rPr>
        <w:t>ERwin</w:t>
      </w:r>
      <w:r w:rsidR="00655E05" w:rsidRPr="00655E05">
        <w:rPr>
          <w:lang w:val="uk-UA"/>
        </w:rPr>
        <w:t xml:space="preserve"> </w:t>
      </w:r>
      <w:r w:rsidRPr="00E9386A">
        <w:rPr>
          <w:lang w:val="uk-UA"/>
        </w:rPr>
        <w:t>дл</w:t>
      </w:r>
      <w:r w:rsidR="00EC6478">
        <w:rPr>
          <w:lang w:val="uk-UA"/>
        </w:rPr>
        <w:t>я візуального моделювання даних.</w:t>
      </w:r>
      <w:r w:rsidRPr="00E9386A">
        <w:rPr>
          <w:lang w:val="uk-UA"/>
        </w:rPr>
        <w:t xml:space="preserve"> </w:t>
      </w:r>
      <w:r w:rsidR="00655E05">
        <w:rPr>
          <w:lang w:val="uk-UA"/>
        </w:rPr>
        <w:t>СКБД Microsoft SQL Server 201</w:t>
      </w:r>
      <w:r w:rsidR="007C6B26">
        <w:rPr>
          <w:lang w:val="uk-UA"/>
        </w:rPr>
        <w:t>2</w:t>
      </w:r>
      <w:r w:rsidR="00655E05" w:rsidRPr="00655E05">
        <w:rPr>
          <w:lang w:val="uk-UA"/>
        </w:rPr>
        <w:t xml:space="preserve"> </w:t>
      </w:r>
      <w:r w:rsidR="00803044">
        <w:rPr>
          <w:lang w:val="uk-UA"/>
        </w:rPr>
        <w:t>була обрана як СКБД для даної програмної системи</w:t>
      </w:r>
      <w:r w:rsidR="005B5872" w:rsidRPr="005B5872">
        <w:rPr>
          <w:lang w:val="uk-UA"/>
        </w:rPr>
        <w:t xml:space="preserve">. </w:t>
      </w:r>
      <w:proofErr w:type="spellStart"/>
      <w:r w:rsidR="005B5872">
        <w:rPr>
          <w:lang w:val="uk-UA"/>
        </w:rPr>
        <w:t>Об’єктно</w:t>
      </w:r>
      <w:proofErr w:type="spellEnd"/>
      <w:r w:rsidR="005B5872">
        <w:rPr>
          <w:lang w:val="uk-UA"/>
        </w:rPr>
        <w:t xml:space="preserve"> – орієнтована технологія доступу к даним </w:t>
      </w:r>
      <w:r w:rsidR="00F07BC1" w:rsidRPr="00A5397D">
        <w:rPr>
          <w:lang w:val="en"/>
        </w:rPr>
        <w:t>ADO</w:t>
      </w:r>
      <w:r w:rsidR="00F07BC1" w:rsidRPr="00F07BC1">
        <w:rPr>
          <w:lang w:val="uk-UA"/>
        </w:rPr>
        <w:t>.</w:t>
      </w:r>
      <w:r w:rsidR="00F07BC1" w:rsidRPr="00A5397D">
        <w:rPr>
          <w:lang w:val="en"/>
        </w:rPr>
        <w:t>NET</w:t>
      </w:r>
      <w:r w:rsidR="00F07BC1" w:rsidRPr="00F07BC1">
        <w:rPr>
          <w:lang w:val="uk-UA"/>
        </w:rPr>
        <w:t xml:space="preserve"> </w:t>
      </w:r>
      <w:r w:rsidR="00F07BC1" w:rsidRPr="00A5397D">
        <w:rPr>
          <w:lang w:val="en"/>
        </w:rPr>
        <w:t>Entity</w:t>
      </w:r>
      <w:r w:rsidR="00F07BC1" w:rsidRPr="00F07BC1">
        <w:rPr>
          <w:lang w:val="uk-UA"/>
        </w:rPr>
        <w:t xml:space="preserve"> </w:t>
      </w:r>
      <w:r w:rsidR="00F07BC1" w:rsidRPr="00A5397D">
        <w:rPr>
          <w:lang w:val="en"/>
        </w:rPr>
        <w:t>Framework</w:t>
      </w:r>
      <w:r w:rsidR="00F07BC1">
        <w:rPr>
          <w:lang w:val="uk-UA"/>
        </w:rPr>
        <w:t xml:space="preserve"> була використана для з’єднання</w:t>
      </w:r>
      <w:r w:rsidR="00E76C53">
        <w:rPr>
          <w:lang w:val="uk-UA"/>
        </w:rPr>
        <w:t xml:space="preserve"> з</w:t>
      </w:r>
      <w:r w:rsidR="00F07BC1" w:rsidRPr="00F07BC1">
        <w:rPr>
          <w:lang w:val="uk-UA"/>
        </w:rPr>
        <w:t xml:space="preserve"> БД</w:t>
      </w:r>
      <w:r w:rsidR="00F07BC1">
        <w:rPr>
          <w:lang w:val="uk-UA"/>
        </w:rPr>
        <w:t>.</w:t>
      </w:r>
      <w:r w:rsidR="0082476D">
        <w:rPr>
          <w:lang w:val="uk-UA"/>
        </w:rPr>
        <w:t xml:space="preserve"> Було використано середовище розробки</w:t>
      </w:r>
      <w:r w:rsidR="00973839">
        <w:rPr>
          <w:lang w:val="uk-UA"/>
        </w:rPr>
        <w:t xml:space="preserve"> </w:t>
      </w:r>
      <w:r w:rsidR="00973839" w:rsidRPr="00E9386A">
        <w:rPr>
          <w:lang w:val="uk-UA"/>
        </w:rPr>
        <w:t xml:space="preserve">Microsoft </w:t>
      </w:r>
      <w:proofErr w:type="spellStart"/>
      <w:r w:rsidR="00973839" w:rsidRPr="00E9386A">
        <w:rPr>
          <w:lang w:val="uk-UA"/>
        </w:rPr>
        <w:t>Visual</w:t>
      </w:r>
      <w:proofErr w:type="spellEnd"/>
      <w:r w:rsidR="00973839" w:rsidRPr="00E9386A">
        <w:rPr>
          <w:lang w:val="uk-UA"/>
        </w:rPr>
        <w:t xml:space="preserve"> </w:t>
      </w:r>
      <w:proofErr w:type="spellStart"/>
      <w:r w:rsidR="00973839" w:rsidRPr="00E9386A">
        <w:rPr>
          <w:lang w:val="uk-UA"/>
        </w:rPr>
        <w:t>Studio</w:t>
      </w:r>
      <w:proofErr w:type="spellEnd"/>
      <w:r w:rsidR="00973839" w:rsidRPr="00E9386A">
        <w:rPr>
          <w:lang w:val="uk-UA"/>
        </w:rPr>
        <w:t xml:space="preserve"> 2</w:t>
      </w:r>
      <w:r w:rsidR="00973839">
        <w:rPr>
          <w:lang w:val="uk-UA"/>
        </w:rPr>
        <w:t>015</w:t>
      </w:r>
      <w:r w:rsidR="00973839" w:rsidRPr="00973839">
        <w:rPr>
          <w:lang w:val="uk-UA"/>
        </w:rPr>
        <w:t xml:space="preserve"> </w:t>
      </w:r>
      <w:r w:rsidR="00973839">
        <w:rPr>
          <w:lang w:val="uk-UA"/>
        </w:rPr>
        <w:t>та засоби</w:t>
      </w:r>
      <w:r w:rsidR="00973839" w:rsidRPr="00973839">
        <w:rPr>
          <w:lang w:val="uk-UA"/>
        </w:rPr>
        <w:t xml:space="preserve"> </w:t>
      </w:r>
      <w:r w:rsidR="00973839">
        <w:rPr>
          <w:lang w:val="en-US"/>
        </w:rPr>
        <w:t>ASP</w:t>
      </w:r>
      <w:r w:rsidR="00973839" w:rsidRPr="00973839">
        <w:rPr>
          <w:lang w:val="uk-UA"/>
        </w:rPr>
        <w:t>.</w:t>
      </w:r>
      <w:r w:rsidR="00973839">
        <w:rPr>
          <w:lang w:val="en-US"/>
        </w:rPr>
        <w:t>NET</w:t>
      </w:r>
      <w:r w:rsidR="00973839" w:rsidRPr="00973839">
        <w:rPr>
          <w:lang w:val="uk-UA"/>
        </w:rPr>
        <w:t xml:space="preserve"> </w:t>
      </w:r>
      <w:r w:rsidR="00973839">
        <w:rPr>
          <w:lang w:val="en-US"/>
        </w:rPr>
        <w:t>MVC</w:t>
      </w:r>
      <w:r w:rsidR="00973839" w:rsidRPr="00973839">
        <w:rPr>
          <w:lang w:val="uk-UA"/>
        </w:rPr>
        <w:t xml:space="preserve"> 5</w:t>
      </w:r>
      <w:r w:rsidR="00973839">
        <w:rPr>
          <w:lang w:val="uk-UA"/>
        </w:rPr>
        <w:t xml:space="preserve"> для програмування за стосунку бази даних </w:t>
      </w:r>
      <w:bookmarkStart w:id="0" w:name="_GoBack"/>
      <w:bookmarkEnd w:id="0"/>
      <w:r w:rsidR="00973839">
        <w:rPr>
          <w:lang w:val="uk-UA"/>
        </w:rPr>
        <w:t xml:space="preserve">в операційній системі </w:t>
      </w:r>
      <w:r w:rsidR="00973839">
        <w:t>MS</w:t>
      </w:r>
      <w:r w:rsidR="00973839" w:rsidRPr="00973839">
        <w:rPr>
          <w:lang w:val="uk-UA"/>
        </w:rPr>
        <w:t xml:space="preserve"> </w:t>
      </w:r>
      <w:proofErr w:type="spellStart"/>
      <w:r w:rsidR="00973839">
        <w:t>Windows</w:t>
      </w:r>
      <w:proofErr w:type="spellEnd"/>
      <w:r w:rsidR="00973839" w:rsidRPr="00973839">
        <w:rPr>
          <w:lang w:val="uk-UA"/>
        </w:rPr>
        <w:t xml:space="preserve"> 7</w:t>
      </w:r>
      <w:r w:rsidR="005237C0">
        <w:rPr>
          <w:lang w:val="uk-UA"/>
        </w:rPr>
        <w:t xml:space="preserve">. Був спроектований та розроблений </w:t>
      </w:r>
      <w:proofErr w:type="spellStart"/>
      <w:r w:rsidR="005237C0">
        <w:rPr>
          <w:lang w:val="uk-UA"/>
        </w:rPr>
        <w:t>веб-застосунок</w:t>
      </w:r>
      <w:proofErr w:type="spellEnd"/>
      <w:r w:rsidR="005237C0">
        <w:rPr>
          <w:lang w:val="uk-UA"/>
        </w:rPr>
        <w:t xml:space="preserve"> </w:t>
      </w:r>
      <w:proofErr w:type="spellStart"/>
      <w:r w:rsidR="005237C0">
        <w:rPr>
          <w:lang w:val="uk-UA"/>
        </w:rPr>
        <w:t>онлайн-аукціону</w:t>
      </w:r>
      <w:proofErr w:type="spellEnd"/>
    </w:p>
    <w:p w:rsidR="0088291A" w:rsidRDefault="0088291A" w:rsidP="00383D4B">
      <w:pPr>
        <w:rPr>
          <w:lang w:val="uk-UA"/>
        </w:rPr>
      </w:pPr>
    </w:p>
    <w:p w:rsidR="006746C9" w:rsidRPr="007C6B26" w:rsidRDefault="006746C9">
      <w:pPr>
        <w:spacing w:line="240" w:lineRule="auto"/>
        <w:ind w:firstLine="0"/>
        <w:jc w:val="left"/>
        <w:rPr>
          <w:lang w:val="uk-UA"/>
        </w:rPr>
      </w:pPr>
      <w:r w:rsidRPr="007C6B26">
        <w:rPr>
          <w:lang w:val="uk-UA"/>
        </w:rPr>
        <w:br w:type="page"/>
      </w:r>
    </w:p>
    <w:p w:rsidR="001D2C5E" w:rsidRPr="00F07BC1" w:rsidRDefault="001D2C5E" w:rsidP="001D2C5E">
      <w:pPr>
        <w:jc w:val="center"/>
        <w:rPr>
          <w:lang w:val="uk-UA"/>
        </w:rPr>
      </w:pPr>
      <w:r w:rsidRPr="00F07BC1">
        <w:rPr>
          <w:lang w:val="uk-UA"/>
        </w:rPr>
        <w:lastRenderedPageBreak/>
        <w:t>РЕФЕРАТ</w:t>
      </w:r>
    </w:p>
    <w:p w:rsidR="001D2C5E" w:rsidRPr="00F07BC1" w:rsidRDefault="001D2C5E" w:rsidP="001D2C5E">
      <w:pPr>
        <w:rPr>
          <w:lang w:val="uk-UA"/>
        </w:rPr>
      </w:pPr>
    </w:p>
    <w:p w:rsidR="00805E06" w:rsidRDefault="001D2C5E" w:rsidP="001D2C5E">
      <w:proofErr w:type="gramStart"/>
      <w:r>
        <w:t>КР</w:t>
      </w:r>
      <w:proofErr w:type="gramEnd"/>
      <w:r>
        <w:t xml:space="preserve">: </w:t>
      </w:r>
      <w:r w:rsidR="009C3C3A">
        <w:t>3</w:t>
      </w:r>
      <w:r w:rsidR="0088291A">
        <w:t>1 с., 18</w:t>
      </w:r>
      <w:r w:rsidR="00B476C2">
        <w:t xml:space="preserve"> рис., 8</w:t>
      </w:r>
      <w:r>
        <w:t xml:space="preserve"> источников</w:t>
      </w:r>
    </w:p>
    <w:p w:rsidR="001D2C5E" w:rsidRPr="00C202E1" w:rsidRDefault="001D2C5E" w:rsidP="001D2C5E"/>
    <w:p w:rsidR="00805E06" w:rsidRPr="00A10DDD" w:rsidRDefault="00805E06" w:rsidP="002F5119">
      <w:r w:rsidRPr="00AA357F">
        <w:rPr>
          <w:i/>
        </w:rPr>
        <w:t>Ключевые слова</w:t>
      </w:r>
      <w:r>
        <w:t xml:space="preserve">: </w:t>
      </w:r>
      <w:r w:rsidR="00655E05">
        <w:rPr>
          <w:lang w:val="en-US"/>
        </w:rPr>
        <w:t>ASP</w:t>
      </w:r>
      <w:r w:rsidR="00655E05" w:rsidRPr="00655E05">
        <w:rPr>
          <w:lang w:val="uk-UA"/>
        </w:rPr>
        <w:t>.</w:t>
      </w:r>
      <w:r w:rsidR="00655E05">
        <w:rPr>
          <w:lang w:val="en-US"/>
        </w:rPr>
        <w:t>NET</w:t>
      </w:r>
      <w:r w:rsidR="00655E05" w:rsidRPr="00655E05">
        <w:rPr>
          <w:lang w:val="uk-UA"/>
        </w:rPr>
        <w:t xml:space="preserve">, </w:t>
      </w:r>
      <w:r w:rsidR="00655E05" w:rsidRPr="00E9386A">
        <w:rPr>
          <w:lang w:val="uk-UA"/>
        </w:rPr>
        <w:t>ADO.NET</w:t>
      </w:r>
      <w:r w:rsidR="00655E05" w:rsidRPr="00655E05">
        <w:rPr>
          <w:lang w:val="uk-UA"/>
        </w:rPr>
        <w:t>,</w:t>
      </w:r>
      <w:r w:rsidR="00655E05">
        <w:rPr>
          <w:lang w:val="uk-UA"/>
        </w:rPr>
        <w:t xml:space="preserve"> </w:t>
      </w:r>
      <w:r w:rsidR="00655E05">
        <w:rPr>
          <w:lang w:val="en-US"/>
        </w:rPr>
        <w:t>C</w:t>
      </w:r>
      <w:r w:rsidR="00655E05" w:rsidRPr="00805E06">
        <w:rPr>
          <w:lang w:val="uk-UA"/>
        </w:rPr>
        <w:t>#</w:t>
      </w:r>
      <w:r w:rsidR="00655E05">
        <w:rPr>
          <w:lang w:val="uk-UA"/>
        </w:rPr>
        <w:t>,</w:t>
      </w:r>
      <w:r w:rsidR="00655E05" w:rsidRPr="00655E05">
        <w:rPr>
          <w:lang w:val="uk-UA"/>
        </w:rPr>
        <w:t xml:space="preserve"> </w:t>
      </w:r>
      <w:r w:rsidR="00655E05">
        <w:rPr>
          <w:lang w:val="en-US"/>
        </w:rPr>
        <w:t>SQL</w:t>
      </w:r>
      <w:r w:rsidR="00655E05" w:rsidRPr="00655E05">
        <w:rPr>
          <w:lang w:val="uk-UA"/>
        </w:rPr>
        <w:t xml:space="preserve">, </w:t>
      </w:r>
      <w:r w:rsidR="00655E05">
        <w:rPr>
          <w:lang w:val="en-US"/>
        </w:rPr>
        <w:t>MVC</w:t>
      </w:r>
      <w:r w:rsidR="00655E05" w:rsidRPr="00655E05">
        <w:rPr>
          <w:lang w:val="uk-UA"/>
        </w:rPr>
        <w:t>,</w:t>
      </w:r>
      <w:r w:rsidR="00655E05" w:rsidRPr="00805E06">
        <w:rPr>
          <w:lang w:val="uk-UA"/>
        </w:rPr>
        <w:t xml:space="preserve"> </w:t>
      </w:r>
      <w:r w:rsidR="00A5397D" w:rsidRPr="00A5397D">
        <w:t>ПРОГРАММИРОВАНИЕ, ООА, ООП, БАЗЫ</w:t>
      </w:r>
      <w:r w:rsidR="003E1DAF">
        <w:t xml:space="preserve"> ДАННЫХ</w:t>
      </w:r>
      <w:r w:rsidR="005860C4">
        <w:t>, БД</w:t>
      </w:r>
      <w:r w:rsidR="00A5397D" w:rsidRPr="00A5397D">
        <w:t>, СУБД, КМД, РМД</w:t>
      </w:r>
      <w:r w:rsidR="00A10DDD" w:rsidRPr="00A10DDD">
        <w:t>,</w:t>
      </w:r>
    </w:p>
    <w:p w:rsidR="00805E06" w:rsidRDefault="00805E06" w:rsidP="002F5119"/>
    <w:p w:rsidR="00A5397D" w:rsidRDefault="00A5397D" w:rsidP="00A5397D">
      <w:r>
        <w:t>Объектом данной курсовой работы является</w:t>
      </w:r>
      <w:r w:rsidR="005A7C98">
        <w:t xml:space="preserve"> технологии и методологии</w:t>
      </w:r>
      <w:r w:rsidR="00326E87">
        <w:t xml:space="preserve"> разработки</w:t>
      </w:r>
      <w:r w:rsidR="001F4597">
        <w:t xml:space="preserve"> приложений</w:t>
      </w:r>
      <w:r>
        <w:t xml:space="preserve"> баз данных для </w:t>
      </w:r>
      <w:r w:rsidR="00294493">
        <w:t>онлайн-</w:t>
      </w:r>
      <w:r w:rsidR="00E53F0C">
        <w:t>аукциона</w:t>
      </w:r>
      <w:r w:rsidR="00615F79">
        <w:t>.</w:t>
      </w:r>
    </w:p>
    <w:p w:rsidR="00A5397D" w:rsidRDefault="00A5397D" w:rsidP="00A5397D">
      <w:r>
        <w:t xml:space="preserve">Целью работы является закрепление знаний по курсу "Базы данных" и получения навыков разработки моделей данных концептуального </w:t>
      </w:r>
      <w:r w:rsidR="002417FC">
        <w:t>и логического уровней,</w:t>
      </w:r>
      <w:r>
        <w:t xml:space="preserve"> навыков работы с СУБД и разработки приложений баз данных. </w:t>
      </w:r>
    </w:p>
    <w:p w:rsidR="00A5397D" w:rsidRDefault="00A5397D" w:rsidP="00A5397D">
      <w:r>
        <w:t>Было проанализировано предметную область индивидуального задания курсовой работы, с использованием основных понятий ООА и ООП. Разработана концептуальная модель данных, с использованием метода построения ER / EER диаграмм. Проведена процедура преобразования полученной концептуальной модели данных в схему реляционной модели базы данных с испол</w:t>
      </w:r>
      <w:r w:rsidR="003E1DAF">
        <w:t>ьзованием правил преобразования</w:t>
      </w:r>
      <w:r>
        <w:t xml:space="preserve">. Проведено проектирование архитектуры </w:t>
      </w:r>
      <w:r w:rsidR="001257DB">
        <w:t xml:space="preserve">ВС с использованием </w:t>
      </w:r>
      <w:r w:rsidR="00294493">
        <w:t>системной архитектуры</w:t>
      </w:r>
      <w:r w:rsidR="001257DB">
        <w:t xml:space="preserve"> "клиент-сервер"</w:t>
      </w:r>
      <w:r>
        <w:t>.</w:t>
      </w:r>
    </w:p>
    <w:p w:rsidR="002D214C" w:rsidRPr="005860C4" w:rsidRDefault="00A5397D" w:rsidP="00E76A7F">
      <w:r>
        <w:t>В ходе выполнения курсовой работы, последовательно</w:t>
      </w:r>
      <w:r w:rsidR="00254364">
        <w:rPr>
          <w:lang w:val="uk-UA"/>
        </w:rPr>
        <w:t xml:space="preserve"> </w:t>
      </w:r>
      <w:proofErr w:type="spellStart"/>
      <w:r w:rsidR="00254364">
        <w:rPr>
          <w:lang w:val="uk-UA"/>
        </w:rPr>
        <w:t>были</w:t>
      </w:r>
      <w:proofErr w:type="spellEnd"/>
      <w:r w:rsidR="00254364">
        <w:rPr>
          <w:lang w:val="uk-UA"/>
        </w:rPr>
        <w:t xml:space="preserve"> </w:t>
      </w:r>
      <w:proofErr w:type="spellStart"/>
      <w:r w:rsidR="00254364">
        <w:rPr>
          <w:lang w:val="uk-UA"/>
        </w:rPr>
        <w:t>применены</w:t>
      </w:r>
      <w:proofErr w:type="spellEnd"/>
      <w:r>
        <w:t xml:space="preserve"> принципы объектно-ориентированного анализа, концептуального и реляционного моделир</w:t>
      </w:r>
      <w:r w:rsidR="00254364">
        <w:t>ования данных, а также</w:t>
      </w:r>
      <w:r w:rsidR="00EC6478" w:rsidRPr="00EC6478">
        <w:t xml:space="preserve"> </w:t>
      </w:r>
      <w:r w:rsidR="00EC6478">
        <w:t xml:space="preserve">было </w:t>
      </w:r>
      <w:r w:rsidR="00254364">
        <w:t>использовано современное</w:t>
      </w:r>
      <w:r>
        <w:t xml:space="preserve"> CASE-средство </w:t>
      </w:r>
      <w:proofErr w:type="spellStart"/>
      <w:r w:rsidR="0088291A">
        <w:rPr>
          <w:lang w:val="en-US"/>
        </w:rPr>
        <w:t>ERwin</w:t>
      </w:r>
      <w:proofErr w:type="spellEnd"/>
      <w:r>
        <w:t xml:space="preserve"> для визуального моделирования да</w:t>
      </w:r>
      <w:r w:rsidR="008B710A">
        <w:t>нных</w:t>
      </w:r>
      <w:r w:rsidR="008B710A" w:rsidRPr="008B710A">
        <w:t>.</w:t>
      </w:r>
      <w:r>
        <w:t xml:space="preserve"> СУБД </w:t>
      </w:r>
      <w:r w:rsidR="008B710A">
        <w:rPr>
          <w:lang w:val="uk-UA"/>
        </w:rPr>
        <w:t>Microsoft SQL Server 201</w:t>
      </w:r>
      <w:r w:rsidR="008B710A" w:rsidRPr="008B710A">
        <w:t xml:space="preserve">2 </w:t>
      </w:r>
      <w:r w:rsidR="008B710A">
        <w:t xml:space="preserve">была выбрана как СУБД для </w:t>
      </w:r>
      <w:r w:rsidR="001B2D5A" w:rsidRPr="001B2D5A">
        <w:t>данной</w:t>
      </w:r>
      <w:r w:rsidR="008B710A">
        <w:t xml:space="preserve"> программной системы</w:t>
      </w:r>
      <w:r w:rsidR="00B20174">
        <w:t>.</w:t>
      </w:r>
      <w:r w:rsidR="004B6CF0">
        <w:rPr>
          <w:lang w:val="uk-UA"/>
        </w:rPr>
        <w:t xml:space="preserve"> </w:t>
      </w:r>
      <w:r w:rsidR="004B6CF0" w:rsidRPr="004B6CF0">
        <w:t>Объектно-ориентированная технология доступа к данным</w:t>
      </w:r>
      <w:r w:rsidR="00B20174" w:rsidRPr="004B6CF0">
        <w:t xml:space="preserve"> </w:t>
      </w:r>
      <w:r w:rsidR="00B20174" w:rsidRPr="00A5397D">
        <w:rPr>
          <w:lang w:val="en"/>
        </w:rPr>
        <w:t>ADO</w:t>
      </w:r>
      <w:r w:rsidR="00B20174" w:rsidRPr="005C4A1A">
        <w:t>.</w:t>
      </w:r>
      <w:r w:rsidR="00B20174" w:rsidRPr="00A5397D">
        <w:rPr>
          <w:lang w:val="en"/>
        </w:rPr>
        <w:t>NET</w:t>
      </w:r>
      <w:r w:rsidR="00B20174" w:rsidRPr="005C4A1A">
        <w:t xml:space="preserve"> </w:t>
      </w:r>
      <w:r w:rsidR="00B20174" w:rsidRPr="00A5397D">
        <w:rPr>
          <w:lang w:val="en"/>
        </w:rPr>
        <w:t>Entity</w:t>
      </w:r>
      <w:r w:rsidR="00B20174" w:rsidRPr="005C4A1A">
        <w:t xml:space="preserve"> </w:t>
      </w:r>
      <w:r w:rsidR="00B20174" w:rsidRPr="00A5397D">
        <w:rPr>
          <w:lang w:val="en"/>
        </w:rPr>
        <w:t>Framework</w:t>
      </w:r>
      <w:r w:rsidR="005C4A1A">
        <w:t xml:space="preserve"> была выбрана для соединения с БД.</w:t>
      </w:r>
      <w:r w:rsidR="00E76A7F">
        <w:t xml:space="preserve"> Была использована среда разработки </w:t>
      </w:r>
      <w:r w:rsidR="009B6830" w:rsidRPr="00E9386A">
        <w:rPr>
          <w:lang w:val="uk-UA"/>
        </w:rPr>
        <w:t xml:space="preserve">Microsoft </w:t>
      </w:r>
      <w:proofErr w:type="spellStart"/>
      <w:r w:rsidR="009B6830" w:rsidRPr="00E9386A">
        <w:rPr>
          <w:lang w:val="uk-UA"/>
        </w:rPr>
        <w:t>Visual</w:t>
      </w:r>
      <w:proofErr w:type="spellEnd"/>
      <w:r w:rsidR="009B6830" w:rsidRPr="00E9386A">
        <w:rPr>
          <w:lang w:val="uk-UA"/>
        </w:rPr>
        <w:t xml:space="preserve"> </w:t>
      </w:r>
      <w:proofErr w:type="spellStart"/>
      <w:r w:rsidR="009B6830" w:rsidRPr="00E9386A">
        <w:rPr>
          <w:lang w:val="uk-UA"/>
        </w:rPr>
        <w:t>Studio</w:t>
      </w:r>
      <w:proofErr w:type="spellEnd"/>
      <w:r w:rsidR="009B6830" w:rsidRPr="00E9386A">
        <w:rPr>
          <w:lang w:val="uk-UA"/>
        </w:rPr>
        <w:t xml:space="preserve"> 2</w:t>
      </w:r>
      <w:r w:rsidR="009B6830">
        <w:rPr>
          <w:lang w:val="uk-UA"/>
        </w:rPr>
        <w:t>015</w:t>
      </w:r>
      <w:r w:rsidR="00440620" w:rsidRPr="00440620">
        <w:t xml:space="preserve"> </w:t>
      </w:r>
      <w:r w:rsidR="00440620">
        <w:t xml:space="preserve">и средства </w:t>
      </w:r>
      <w:r w:rsidR="00440620">
        <w:rPr>
          <w:lang w:val="en-US"/>
        </w:rPr>
        <w:t>ASP</w:t>
      </w:r>
      <w:r w:rsidR="00440620" w:rsidRPr="00440620">
        <w:t>.</w:t>
      </w:r>
      <w:r w:rsidR="00440620">
        <w:rPr>
          <w:lang w:val="en-US"/>
        </w:rPr>
        <w:t>NET</w:t>
      </w:r>
      <w:r w:rsidR="00440620" w:rsidRPr="00440620">
        <w:t xml:space="preserve"> </w:t>
      </w:r>
      <w:r w:rsidR="00440620">
        <w:rPr>
          <w:lang w:val="en-US"/>
        </w:rPr>
        <w:t>MVC</w:t>
      </w:r>
      <w:r w:rsidR="00440620" w:rsidRPr="00440620">
        <w:t xml:space="preserve"> 5</w:t>
      </w:r>
      <w:r w:rsidR="009B6830">
        <w:rPr>
          <w:lang w:val="uk-UA"/>
        </w:rPr>
        <w:t xml:space="preserve"> </w:t>
      </w:r>
      <w:r>
        <w:t>для программирования приложения баз данных в о</w:t>
      </w:r>
      <w:r w:rsidR="009B6830">
        <w:t>п</w:t>
      </w:r>
      <w:r w:rsidR="00E76A7F">
        <w:t xml:space="preserve">ерационной системе MS </w:t>
      </w:r>
      <w:proofErr w:type="spellStart"/>
      <w:r w:rsidR="00E76A7F">
        <w:t>Windows</w:t>
      </w:r>
      <w:proofErr w:type="spellEnd"/>
      <w:r w:rsidR="00E76A7F">
        <w:t xml:space="preserve"> 7</w:t>
      </w:r>
      <w:r w:rsidR="005860C4">
        <w:rPr>
          <w:lang w:val="uk-UA"/>
        </w:rPr>
        <w:t xml:space="preserve">. </w:t>
      </w:r>
      <w:r w:rsidR="005860C4">
        <w:t>Б</w:t>
      </w:r>
      <w:r w:rsidR="00174A98">
        <w:t>ыла спроектировано и разработано веб-приложение онлайн-аукциона</w:t>
      </w:r>
      <w:r w:rsidR="00294493">
        <w:t>.</w:t>
      </w:r>
    </w:p>
    <w:p w:rsidR="00D11567" w:rsidRPr="005860C4" w:rsidRDefault="00D11567" w:rsidP="005860C4">
      <w:pPr>
        <w:ind w:firstLine="0"/>
        <w:rPr>
          <w:lang w:val="uk-UA"/>
        </w:rPr>
      </w:pPr>
    </w:p>
    <w:p w:rsidR="001846A5" w:rsidRPr="00174A98" w:rsidRDefault="001846A5" w:rsidP="001846A5">
      <w:pPr>
        <w:jc w:val="center"/>
      </w:pPr>
      <w:r w:rsidRPr="001846A5">
        <w:rPr>
          <w:lang w:val="en-US"/>
        </w:rPr>
        <w:lastRenderedPageBreak/>
        <w:t>ABSTRACT</w:t>
      </w:r>
    </w:p>
    <w:p w:rsidR="001846A5" w:rsidRPr="00174A98" w:rsidRDefault="001846A5" w:rsidP="001846A5"/>
    <w:p w:rsidR="001846A5" w:rsidRPr="001846A5" w:rsidRDefault="0088291A" w:rsidP="001846A5">
      <w:pPr>
        <w:rPr>
          <w:lang w:val="en-US"/>
        </w:rPr>
      </w:pPr>
      <w:r>
        <w:rPr>
          <w:lang w:val="en-US"/>
        </w:rPr>
        <w:t>SW: 31 p., 18</w:t>
      </w:r>
      <w:r w:rsidR="00B476C2">
        <w:rPr>
          <w:lang w:val="en-US"/>
        </w:rPr>
        <w:t xml:space="preserve"> images, 8</w:t>
      </w:r>
      <w:r w:rsidR="001846A5" w:rsidRPr="001846A5">
        <w:rPr>
          <w:lang w:val="en-US"/>
        </w:rPr>
        <w:t xml:space="preserve"> sources</w:t>
      </w:r>
    </w:p>
    <w:p w:rsidR="001846A5" w:rsidRDefault="001846A5" w:rsidP="00F250E1">
      <w:pPr>
        <w:rPr>
          <w:i/>
          <w:lang w:val="en-US"/>
        </w:rPr>
      </w:pPr>
    </w:p>
    <w:p w:rsidR="00805E06" w:rsidRPr="00A5397D" w:rsidRDefault="00805E06" w:rsidP="00F250E1">
      <w:pPr>
        <w:rPr>
          <w:lang w:val="en-US"/>
        </w:rPr>
      </w:pPr>
      <w:r>
        <w:rPr>
          <w:i/>
          <w:lang w:val="en-US"/>
        </w:rPr>
        <w:t>Key</w:t>
      </w:r>
      <w:r w:rsidRPr="00E03B45">
        <w:rPr>
          <w:i/>
          <w:lang w:val="en-US"/>
        </w:rPr>
        <w:t xml:space="preserve"> </w:t>
      </w:r>
      <w:r>
        <w:rPr>
          <w:i/>
          <w:lang w:val="en-US"/>
        </w:rPr>
        <w:t>words</w:t>
      </w:r>
      <w:r>
        <w:rPr>
          <w:lang w:val="uk-UA"/>
        </w:rPr>
        <w:t xml:space="preserve">: </w:t>
      </w:r>
      <w:r w:rsidR="00655E05">
        <w:rPr>
          <w:lang w:val="en-US"/>
        </w:rPr>
        <w:t>ASP</w:t>
      </w:r>
      <w:r w:rsidR="00655E05" w:rsidRPr="00655E05">
        <w:rPr>
          <w:lang w:val="uk-UA"/>
        </w:rPr>
        <w:t>.</w:t>
      </w:r>
      <w:r w:rsidR="00655E05">
        <w:rPr>
          <w:lang w:val="en-US"/>
        </w:rPr>
        <w:t>NET</w:t>
      </w:r>
      <w:r w:rsidR="00655E05" w:rsidRPr="00655E05">
        <w:rPr>
          <w:lang w:val="uk-UA"/>
        </w:rPr>
        <w:t xml:space="preserve">, </w:t>
      </w:r>
      <w:r w:rsidR="00655E05" w:rsidRPr="00E9386A">
        <w:rPr>
          <w:lang w:val="uk-UA"/>
        </w:rPr>
        <w:t>ADO.NET</w:t>
      </w:r>
      <w:r w:rsidR="00655E05" w:rsidRPr="00655E05">
        <w:rPr>
          <w:lang w:val="uk-UA"/>
        </w:rPr>
        <w:t>,</w:t>
      </w:r>
      <w:r w:rsidR="00655E05">
        <w:rPr>
          <w:lang w:val="uk-UA"/>
        </w:rPr>
        <w:t xml:space="preserve"> </w:t>
      </w:r>
      <w:r w:rsidR="00655E05">
        <w:rPr>
          <w:lang w:val="en-US"/>
        </w:rPr>
        <w:t>C</w:t>
      </w:r>
      <w:r w:rsidR="00655E05" w:rsidRPr="00805E06">
        <w:rPr>
          <w:lang w:val="uk-UA"/>
        </w:rPr>
        <w:t>#</w:t>
      </w:r>
      <w:r w:rsidR="00655E05">
        <w:rPr>
          <w:lang w:val="uk-UA"/>
        </w:rPr>
        <w:t>,</w:t>
      </w:r>
      <w:r w:rsidR="00655E05" w:rsidRPr="00655E05">
        <w:rPr>
          <w:lang w:val="uk-UA"/>
        </w:rPr>
        <w:t xml:space="preserve"> </w:t>
      </w:r>
      <w:r w:rsidR="00655E05">
        <w:rPr>
          <w:lang w:val="en-US"/>
        </w:rPr>
        <w:t>SQL</w:t>
      </w:r>
      <w:r w:rsidR="00655E05" w:rsidRPr="00655E05">
        <w:rPr>
          <w:lang w:val="uk-UA"/>
        </w:rPr>
        <w:t xml:space="preserve">, </w:t>
      </w:r>
      <w:r w:rsidR="00655E05">
        <w:rPr>
          <w:lang w:val="en-US"/>
        </w:rPr>
        <w:t>MVC</w:t>
      </w:r>
      <w:r w:rsidR="00655E05" w:rsidRPr="00655E05">
        <w:rPr>
          <w:lang w:val="uk-UA"/>
        </w:rPr>
        <w:t>,</w:t>
      </w:r>
      <w:r w:rsidR="00655E05" w:rsidRPr="00805E06">
        <w:rPr>
          <w:lang w:val="uk-UA"/>
        </w:rPr>
        <w:t xml:space="preserve"> </w:t>
      </w:r>
      <w:r w:rsidR="00D11567">
        <w:rPr>
          <w:lang w:val="en-US"/>
        </w:rPr>
        <w:t>PROGRAMMING, OOA, OOP, DATABASE</w:t>
      </w:r>
      <w:r w:rsidR="00F8125B">
        <w:rPr>
          <w:lang w:val="en-US"/>
        </w:rPr>
        <w:t>S</w:t>
      </w:r>
      <w:r w:rsidR="005860C4">
        <w:rPr>
          <w:lang w:val="en-US"/>
        </w:rPr>
        <w:t>, DB</w:t>
      </w:r>
      <w:r w:rsidR="00F250E1">
        <w:rPr>
          <w:lang w:val="en-US"/>
        </w:rPr>
        <w:t xml:space="preserve">, DBMS, </w:t>
      </w:r>
      <w:r w:rsidR="00F250E1" w:rsidRPr="00F250E1">
        <w:rPr>
          <w:lang w:val="en-US"/>
        </w:rPr>
        <w:t>CONCEPTUAL DATA MODEL</w:t>
      </w:r>
      <w:r w:rsidR="00F250E1">
        <w:rPr>
          <w:lang w:val="en-US"/>
        </w:rPr>
        <w:t xml:space="preserve">, </w:t>
      </w:r>
      <w:r w:rsidR="00F250E1" w:rsidRPr="00F250E1">
        <w:rPr>
          <w:lang w:val="en-US"/>
        </w:rPr>
        <w:t>RELATIONAL DATA MODEL</w:t>
      </w:r>
    </w:p>
    <w:p w:rsidR="00805E06" w:rsidRPr="00E03B45" w:rsidRDefault="00805E06" w:rsidP="002F5119">
      <w:pPr>
        <w:rPr>
          <w:lang w:val="en-US"/>
        </w:rPr>
      </w:pPr>
    </w:p>
    <w:p w:rsidR="00053A50" w:rsidRPr="00A5397D" w:rsidRDefault="00053A50" w:rsidP="00053A50">
      <w:pPr>
        <w:rPr>
          <w:lang w:val="en"/>
        </w:rPr>
      </w:pPr>
      <w:r w:rsidRPr="00A5397D">
        <w:rPr>
          <w:lang w:val="en"/>
        </w:rPr>
        <w:t>The object of this course is to</w:t>
      </w:r>
      <w:r>
        <w:rPr>
          <w:lang w:val="en-US"/>
        </w:rPr>
        <w:t xml:space="preserve"> </w:t>
      </w:r>
      <w:r w:rsidRPr="00AA27C6">
        <w:rPr>
          <w:lang w:val="en-US"/>
        </w:rPr>
        <w:t>technology and methodology</w:t>
      </w:r>
      <w:r>
        <w:rPr>
          <w:lang w:val="en-US"/>
        </w:rPr>
        <w:t xml:space="preserve"> of</w:t>
      </w:r>
      <w:r w:rsidRPr="00A5397D">
        <w:rPr>
          <w:lang w:val="en"/>
        </w:rPr>
        <w:t xml:space="preserve"> develop</w:t>
      </w:r>
      <w:r>
        <w:rPr>
          <w:lang w:val="en"/>
        </w:rPr>
        <w:t>ing</w:t>
      </w:r>
      <w:r w:rsidRPr="00A5397D">
        <w:rPr>
          <w:lang w:val="en"/>
        </w:rPr>
        <w:t xml:space="preserve"> a database application for </w:t>
      </w:r>
      <w:r w:rsidRPr="0088291A">
        <w:rPr>
          <w:lang w:val="en"/>
        </w:rPr>
        <w:t xml:space="preserve">online </w:t>
      </w:r>
      <w:r>
        <w:rPr>
          <w:lang w:val="en"/>
        </w:rPr>
        <w:t>auction</w:t>
      </w:r>
      <w:r w:rsidRPr="00A5397D">
        <w:rPr>
          <w:lang w:val="en"/>
        </w:rPr>
        <w:t>.</w:t>
      </w:r>
    </w:p>
    <w:p w:rsidR="00053A50" w:rsidRDefault="00053A50" w:rsidP="00053A50">
      <w:pPr>
        <w:rPr>
          <w:lang w:val="en"/>
        </w:rPr>
      </w:pPr>
      <w:r>
        <w:rPr>
          <w:color w:val="000000"/>
          <w:lang w:val="en-US"/>
        </w:rPr>
        <w:t>The purpose of this work is consolidating</w:t>
      </w:r>
      <w:r>
        <w:rPr>
          <w:lang w:val="en"/>
        </w:rPr>
        <w:t xml:space="preserve"> knowledge of the course "</w:t>
      </w:r>
      <w:r w:rsidRPr="00A5397D">
        <w:rPr>
          <w:lang w:val="en"/>
        </w:rPr>
        <w:t xml:space="preserve">Databases" and </w:t>
      </w:r>
      <w:r>
        <w:rPr>
          <w:color w:val="000000"/>
          <w:lang w:val="en-US"/>
        </w:rPr>
        <w:t>retrieving</w:t>
      </w:r>
      <w:r w:rsidRPr="00A5397D">
        <w:rPr>
          <w:lang w:val="en"/>
        </w:rPr>
        <w:t xml:space="preserve"> skills to develop data models,</w:t>
      </w:r>
      <w:r>
        <w:rPr>
          <w:lang w:val="en"/>
        </w:rPr>
        <w:t xml:space="preserve"> conceptual and logical levels, </w:t>
      </w:r>
      <w:r w:rsidRPr="00A5397D">
        <w:rPr>
          <w:lang w:val="en"/>
        </w:rPr>
        <w:t>working with databases and database application development.</w:t>
      </w:r>
    </w:p>
    <w:p w:rsidR="00053A50" w:rsidRDefault="00053A50" w:rsidP="00053A50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Using main principles of </w:t>
      </w:r>
      <w:r w:rsidRPr="00A5397D">
        <w:rPr>
          <w:lang w:val="en"/>
        </w:rPr>
        <w:t>OOA and OOP</w:t>
      </w:r>
      <w:r>
        <w:rPr>
          <w:color w:val="000000"/>
          <w:lang w:val="en-US"/>
        </w:rPr>
        <w:t xml:space="preserve"> individual application domain was analyzed.</w:t>
      </w:r>
    </w:p>
    <w:p w:rsidR="00053A50" w:rsidRPr="00A5397D" w:rsidRDefault="00053A50" w:rsidP="00053A50">
      <w:pPr>
        <w:rPr>
          <w:lang w:val="en"/>
        </w:rPr>
      </w:pPr>
      <w:r>
        <w:rPr>
          <w:lang w:val="en-US"/>
        </w:rPr>
        <w:t>U</w:t>
      </w:r>
      <w:r w:rsidRPr="00A5397D">
        <w:rPr>
          <w:lang w:val="en"/>
        </w:rPr>
        <w:t>sing the method of constructing ER / EER diagrams</w:t>
      </w:r>
      <w:r>
        <w:rPr>
          <w:color w:val="000000"/>
          <w:lang w:val="en-US"/>
        </w:rPr>
        <w:t xml:space="preserve"> conceptual data model was developed.</w:t>
      </w:r>
    </w:p>
    <w:p w:rsidR="009B0D4C" w:rsidRPr="005A7491" w:rsidRDefault="00053A50" w:rsidP="005A7491">
      <w:pPr>
        <w:rPr>
          <w:lang w:val="en-US"/>
        </w:rPr>
      </w:pPr>
      <w:r w:rsidRPr="00A5397D">
        <w:rPr>
          <w:lang w:val="en"/>
        </w:rPr>
        <w:t xml:space="preserve">Spend the conversion process resulting in a conceptual data model schema relational database model using transformation rules. </w:t>
      </w:r>
      <w:r w:rsidR="0023352D">
        <w:rPr>
          <w:color w:val="000000"/>
          <w:lang w:val="en-US"/>
        </w:rPr>
        <w:t xml:space="preserve">Using system architecture </w:t>
      </w:r>
      <w:r w:rsidR="0023352D">
        <w:rPr>
          <w:lang w:val="en"/>
        </w:rPr>
        <w:t>"</w:t>
      </w:r>
      <w:r w:rsidR="0023352D" w:rsidRPr="00A5397D">
        <w:rPr>
          <w:lang w:val="en"/>
        </w:rPr>
        <w:t>client-server"</w:t>
      </w:r>
      <w:r w:rsidR="0023352D">
        <w:rPr>
          <w:color w:val="000000"/>
          <w:lang w:val="en-US"/>
        </w:rPr>
        <w:t xml:space="preserve"> designing of software system architecture was made.</w:t>
      </w:r>
    </w:p>
    <w:p w:rsidR="009B0D4C" w:rsidRPr="001F6706" w:rsidRDefault="009B0D4C" w:rsidP="00053A50">
      <w:pPr>
        <w:rPr>
          <w:lang w:val="en-US"/>
        </w:rPr>
      </w:pPr>
      <w:r>
        <w:rPr>
          <w:color w:val="000000"/>
          <w:lang w:val="en-US"/>
        </w:rPr>
        <w:t xml:space="preserve">Object-relational </w:t>
      </w:r>
      <w:proofErr w:type="gramStart"/>
      <w:r>
        <w:rPr>
          <w:color w:val="000000"/>
          <w:lang w:val="en-US"/>
        </w:rPr>
        <w:t xml:space="preserve">analysis, conceptual and relational data </w:t>
      </w:r>
      <w:proofErr w:type="spellStart"/>
      <w:r>
        <w:rPr>
          <w:color w:val="000000"/>
          <w:lang w:val="en-US"/>
        </w:rPr>
        <w:t>modelling</w:t>
      </w:r>
      <w:proofErr w:type="spellEnd"/>
      <w:r>
        <w:rPr>
          <w:color w:val="000000"/>
          <w:lang w:val="en-US"/>
        </w:rPr>
        <w:t xml:space="preserve"> principles with the help of modern CASE-tool </w:t>
      </w:r>
      <w:proofErr w:type="spellStart"/>
      <w:r>
        <w:rPr>
          <w:color w:val="000000"/>
          <w:lang w:val="en-US"/>
        </w:rPr>
        <w:t>ERwin</w:t>
      </w:r>
      <w:proofErr w:type="spellEnd"/>
      <w:r>
        <w:rPr>
          <w:color w:val="000000"/>
          <w:lang w:val="en-US"/>
        </w:rPr>
        <w:t xml:space="preserve"> for visual presentation were</w:t>
      </w:r>
      <w:proofErr w:type="gramEnd"/>
      <w:r>
        <w:rPr>
          <w:color w:val="000000"/>
          <w:lang w:val="en-US"/>
        </w:rPr>
        <w:t xml:space="preserve"> used during accomplishing this semester project.</w:t>
      </w:r>
      <w:r w:rsidR="001F6706" w:rsidRPr="001F6706">
        <w:rPr>
          <w:color w:val="000000"/>
          <w:lang w:val="en-US"/>
        </w:rPr>
        <w:t xml:space="preserve"> </w:t>
      </w:r>
      <w:r w:rsidR="001F6706">
        <w:rPr>
          <w:color w:val="000000"/>
          <w:lang w:val="en-US"/>
        </w:rPr>
        <w:t xml:space="preserve">DBMS </w:t>
      </w:r>
      <w:r w:rsidR="001F6706">
        <w:rPr>
          <w:lang w:val="uk-UA"/>
        </w:rPr>
        <w:t>Microsoft SQL Server 201</w:t>
      </w:r>
      <w:r w:rsidR="001F6706">
        <w:rPr>
          <w:lang w:val="en-US"/>
        </w:rPr>
        <w:t>2</w:t>
      </w:r>
      <w:r w:rsidR="001F6706">
        <w:rPr>
          <w:color w:val="000000"/>
          <w:lang w:val="en-US"/>
        </w:rPr>
        <w:t xml:space="preserve"> was chosen as DBMS for</w:t>
      </w:r>
      <w:r w:rsidR="001B2D5A" w:rsidRPr="001B2D5A">
        <w:rPr>
          <w:color w:val="000000"/>
          <w:lang w:val="en-US"/>
        </w:rPr>
        <w:t xml:space="preserve"> </w:t>
      </w:r>
      <w:r w:rsidR="001B2D5A">
        <w:rPr>
          <w:color w:val="000000"/>
          <w:lang w:val="en-US"/>
        </w:rPr>
        <w:t>this</w:t>
      </w:r>
      <w:r w:rsidR="001F6706">
        <w:rPr>
          <w:color w:val="000000"/>
          <w:lang w:val="en-US"/>
        </w:rPr>
        <w:t xml:space="preserve"> software system.</w:t>
      </w:r>
      <w:r w:rsidR="004B6CF0">
        <w:rPr>
          <w:color w:val="000000"/>
          <w:lang w:val="uk-UA"/>
        </w:rPr>
        <w:t xml:space="preserve"> </w:t>
      </w:r>
      <w:r w:rsidR="001F6706" w:rsidRPr="00A5397D">
        <w:rPr>
          <w:lang w:val="en"/>
        </w:rPr>
        <w:t>ADO.NET Entity Framework</w:t>
      </w:r>
      <w:r w:rsidR="00A71070">
        <w:rPr>
          <w:color w:val="000000"/>
          <w:lang w:val="en-US"/>
        </w:rPr>
        <w:t xml:space="preserve">, which is object </w:t>
      </w:r>
      <w:r w:rsidR="005B5872">
        <w:rPr>
          <w:color w:val="000000"/>
          <w:lang w:val="en-US"/>
        </w:rPr>
        <w:t>–</w:t>
      </w:r>
      <w:r w:rsidR="00A71070">
        <w:rPr>
          <w:color w:val="000000"/>
          <w:lang w:val="en-US"/>
        </w:rPr>
        <w:t xml:space="preserve"> oriented</w:t>
      </w:r>
      <w:r w:rsidR="005B5872">
        <w:rPr>
          <w:color w:val="000000"/>
          <w:lang w:val="en-US"/>
        </w:rPr>
        <w:t xml:space="preserve"> data access technology</w:t>
      </w:r>
      <w:r w:rsidR="001F2CE0">
        <w:rPr>
          <w:color w:val="000000"/>
          <w:lang w:val="en-US"/>
        </w:rPr>
        <w:t>,</w:t>
      </w:r>
      <w:r w:rsidR="001F6706">
        <w:rPr>
          <w:color w:val="000000"/>
          <w:lang w:val="en-US"/>
        </w:rPr>
        <w:t xml:space="preserve"> is used for connection to DB.</w:t>
      </w:r>
      <w:r w:rsidR="00E76A7F" w:rsidRPr="00E76A7F">
        <w:rPr>
          <w:color w:val="000000"/>
          <w:lang w:val="en-US"/>
        </w:rPr>
        <w:t xml:space="preserve"> </w:t>
      </w:r>
      <w:r w:rsidR="00E76A7F">
        <w:rPr>
          <w:color w:val="000000"/>
          <w:lang w:val="en-US"/>
        </w:rPr>
        <w:t>IDE</w:t>
      </w:r>
      <w:r w:rsidR="001F6706">
        <w:rPr>
          <w:color w:val="000000"/>
          <w:lang w:val="en-US"/>
        </w:rPr>
        <w:t xml:space="preserve"> </w:t>
      </w:r>
      <w:r w:rsidR="001F2CE0" w:rsidRPr="00E9386A">
        <w:rPr>
          <w:lang w:val="uk-UA"/>
        </w:rPr>
        <w:t xml:space="preserve">Microsoft </w:t>
      </w:r>
      <w:proofErr w:type="spellStart"/>
      <w:r w:rsidR="001F2CE0" w:rsidRPr="00E9386A">
        <w:rPr>
          <w:lang w:val="uk-UA"/>
        </w:rPr>
        <w:t>Visual</w:t>
      </w:r>
      <w:proofErr w:type="spellEnd"/>
      <w:r w:rsidR="001F2CE0" w:rsidRPr="00E9386A">
        <w:rPr>
          <w:lang w:val="uk-UA"/>
        </w:rPr>
        <w:t xml:space="preserve"> </w:t>
      </w:r>
      <w:proofErr w:type="spellStart"/>
      <w:r w:rsidR="001F2CE0" w:rsidRPr="00E9386A">
        <w:rPr>
          <w:lang w:val="uk-UA"/>
        </w:rPr>
        <w:t>Studio</w:t>
      </w:r>
      <w:proofErr w:type="spellEnd"/>
      <w:r w:rsidR="001F2CE0" w:rsidRPr="00E9386A">
        <w:rPr>
          <w:lang w:val="uk-UA"/>
        </w:rPr>
        <w:t xml:space="preserve"> 2</w:t>
      </w:r>
      <w:r w:rsidR="001F2CE0">
        <w:rPr>
          <w:lang w:val="uk-UA"/>
        </w:rPr>
        <w:t>015</w:t>
      </w:r>
      <w:r w:rsidR="00D33C41">
        <w:rPr>
          <w:lang w:val="uk-UA"/>
        </w:rPr>
        <w:t xml:space="preserve"> </w:t>
      </w:r>
      <w:r w:rsidR="00D33C41">
        <w:rPr>
          <w:lang w:val="en-US"/>
        </w:rPr>
        <w:t>with ASP NET MVC 5</w:t>
      </w:r>
      <w:r w:rsidR="001F2CE0">
        <w:rPr>
          <w:lang w:val="uk-UA"/>
        </w:rPr>
        <w:t xml:space="preserve"> </w:t>
      </w:r>
      <w:r w:rsidR="005A7491">
        <w:rPr>
          <w:lang w:val="en-US"/>
        </w:rPr>
        <w:t xml:space="preserve">is used </w:t>
      </w:r>
      <w:r w:rsidR="001F2CE0" w:rsidRPr="00A5397D">
        <w:rPr>
          <w:lang w:val="en"/>
        </w:rPr>
        <w:t xml:space="preserve">for programming database </w:t>
      </w:r>
      <w:r w:rsidR="001F2CE0">
        <w:rPr>
          <w:lang w:val="en"/>
        </w:rPr>
        <w:t>applications in the MS Windows 7</w:t>
      </w:r>
      <w:r w:rsidR="005A7491">
        <w:rPr>
          <w:lang w:val="en"/>
        </w:rPr>
        <w:t>.</w:t>
      </w:r>
      <w:r w:rsidR="005A7491" w:rsidRPr="005A7491">
        <w:rPr>
          <w:color w:val="000000"/>
          <w:lang w:val="en-US"/>
        </w:rPr>
        <w:t xml:space="preserve"> </w:t>
      </w:r>
      <w:r w:rsidR="005A7491">
        <w:rPr>
          <w:color w:val="000000"/>
          <w:lang w:val="en-US"/>
        </w:rPr>
        <w:t xml:space="preserve">Software system for </w:t>
      </w:r>
      <w:r w:rsidR="005A7491">
        <w:rPr>
          <w:color w:val="000000"/>
          <w:lang w:val="en-US"/>
        </w:rPr>
        <w:t>online auction</w:t>
      </w:r>
      <w:r w:rsidR="005A7491">
        <w:rPr>
          <w:color w:val="000000"/>
          <w:lang w:val="en-US"/>
        </w:rPr>
        <w:t xml:space="preserve"> was designed and developed.</w:t>
      </w:r>
    </w:p>
    <w:p w:rsidR="009B0D4C" w:rsidRPr="009B0D4C" w:rsidRDefault="009B0D4C" w:rsidP="00053A50">
      <w:pPr>
        <w:rPr>
          <w:lang w:val="en-US"/>
        </w:rPr>
      </w:pPr>
    </w:p>
    <w:p w:rsidR="00C67248" w:rsidRPr="00805E06" w:rsidRDefault="00C67248" w:rsidP="005A7491">
      <w:pPr>
        <w:ind w:firstLine="0"/>
        <w:rPr>
          <w:lang w:val="en-US"/>
        </w:rPr>
      </w:pPr>
    </w:p>
    <w:sectPr w:rsidR="00C67248" w:rsidRPr="00805E06" w:rsidSect="00805E06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134" w:right="680" w:bottom="1134" w:left="1247" w:header="510" w:footer="51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52D" w:rsidRDefault="005A252D">
      <w:r>
        <w:separator/>
      </w:r>
    </w:p>
  </w:endnote>
  <w:endnote w:type="continuationSeparator" w:id="0">
    <w:p w:rsidR="005A252D" w:rsidRDefault="005A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8EB" w:rsidRDefault="009F48EB" w:rsidP="00FE486E">
    <w:pPr>
      <w:pStyle w:val="af0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F48EB" w:rsidRDefault="009F48EB" w:rsidP="00DF2541">
    <w:pPr>
      <w:pStyle w:val="af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8EB" w:rsidRDefault="009F48EB" w:rsidP="00DF2541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52D" w:rsidRDefault="005A252D">
      <w:r>
        <w:separator/>
      </w:r>
    </w:p>
  </w:footnote>
  <w:footnote w:type="continuationSeparator" w:id="0">
    <w:p w:rsidR="005A252D" w:rsidRDefault="005A25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8EB" w:rsidRDefault="009F48EB" w:rsidP="009F5873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F48EB" w:rsidRDefault="009F48EB" w:rsidP="00572AEF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8EB" w:rsidRDefault="009F48EB" w:rsidP="00F420FD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2.55pt;height:13.4pt" o:bullet="t">
        <v:imagedata r:id="rId1" o:title=""/>
      </v:shape>
    </w:pict>
  </w:numPicBullet>
  <w:abstractNum w:abstractNumId="0">
    <w:nsid w:val="FFFFFF7C"/>
    <w:multiLevelType w:val="singleLevel"/>
    <w:tmpl w:val="9DF2CC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E2E2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4C213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658C6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618E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AA2A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78DE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0440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5AC29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702C2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4A7D5961"/>
    <w:multiLevelType w:val="multilevel"/>
    <w:tmpl w:val="FD34713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06"/>
    <w:rsid w:val="00010DC1"/>
    <w:rsid w:val="00037AC5"/>
    <w:rsid w:val="00043A0B"/>
    <w:rsid w:val="00044AA9"/>
    <w:rsid w:val="00045417"/>
    <w:rsid w:val="00051182"/>
    <w:rsid w:val="00053A50"/>
    <w:rsid w:val="00054FD4"/>
    <w:rsid w:val="0006035B"/>
    <w:rsid w:val="00067425"/>
    <w:rsid w:val="00071992"/>
    <w:rsid w:val="0007382D"/>
    <w:rsid w:val="00074357"/>
    <w:rsid w:val="00074B12"/>
    <w:rsid w:val="00086E98"/>
    <w:rsid w:val="00087F66"/>
    <w:rsid w:val="00091072"/>
    <w:rsid w:val="00095CE9"/>
    <w:rsid w:val="000B22C3"/>
    <w:rsid w:val="000C2E8C"/>
    <w:rsid w:val="000D2D05"/>
    <w:rsid w:val="000D7DFD"/>
    <w:rsid w:val="000E6721"/>
    <w:rsid w:val="000F0C48"/>
    <w:rsid w:val="000F496D"/>
    <w:rsid w:val="0010491D"/>
    <w:rsid w:val="001061A5"/>
    <w:rsid w:val="00106E44"/>
    <w:rsid w:val="0011012A"/>
    <w:rsid w:val="00110326"/>
    <w:rsid w:val="00111552"/>
    <w:rsid w:val="001257DB"/>
    <w:rsid w:val="00146EA9"/>
    <w:rsid w:val="001533B8"/>
    <w:rsid w:val="001628BE"/>
    <w:rsid w:val="00165C08"/>
    <w:rsid w:val="00174A98"/>
    <w:rsid w:val="00177927"/>
    <w:rsid w:val="001846A5"/>
    <w:rsid w:val="00193E09"/>
    <w:rsid w:val="0019447D"/>
    <w:rsid w:val="00194628"/>
    <w:rsid w:val="00197B55"/>
    <w:rsid w:val="001A1DD5"/>
    <w:rsid w:val="001B2D5A"/>
    <w:rsid w:val="001B3A97"/>
    <w:rsid w:val="001C3C31"/>
    <w:rsid w:val="001D2C5E"/>
    <w:rsid w:val="001D497C"/>
    <w:rsid w:val="001E6F2F"/>
    <w:rsid w:val="001F0190"/>
    <w:rsid w:val="001F2CE0"/>
    <w:rsid w:val="001F4150"/>
    <w:rsid w:val="001F4597"/>
    <w:rsid w:val="001F6706"/>
    <w:rsid w:val="001F6C90"/>
    <w:rsid w:val="001F7623"/>
    <w:rsid w:val="001F7B1F"/>
    <w:rsid w:val="00201993"/>
    <w:rsid w:val="00215D3D"/>
    <w:rsid w:val="0022090B"/>
    <w:rsid w:val="00220F7A"/>
    <w:rsid w:val="00222350"/>
    <w:rsid w:val="00230613"/>
    <w:rsid w:val="0023352D"/>
    <w:rsid w:val="00235F59"/>
    <w:rsid w:val="002417FC"/>
    <w:rsid w:val="0024613C"/>
    <w:rsid w:val="0024651C"/>
    <w:rsid w:val="00251680"/>
    <w:rsid w:val="00254364"/>
    <w:rsid w:val="002561EF"/>
    <w:rsid w:val="0025684A"/>
    <w:rsid w:val="00262A6E"/>
    <w:rsid w:val="00273AFF"/>
    <w:rsid w:val="00294493"/>
    <w:rsid w:val="002B48DD"/>
    <w:rsid w:val="002B594C"/>
    <w:rsid w:val="002C6131"/>
    <w:rsid w:val="002D214C"/>
    <w:rsid w:val="002D5B19"/>
    <w:rsid w:val="002E1847"/>
    <w:rsid w:val="002E5756"/>
    <w:rsid w:val="002F491E"/>
    <w:rsid w:val="002F5119"/>
    <w:rsid w:val="003062CF"/>
    <w:rsid w:val="0032352B"/>
    <w:rsid w:val="00325C5A"/>
    <w:rsid w:val="00326E87"/>
    <w:rsid w:val="00336343"/>
    <w:rsid w:val="0034025E"/>
    <w:rsid w:val="00346767"/>
    <w:rsid w:val="00351C9D"/>
    <w:rsid w:val="0035265B"/>
    <w:rsid w:val="00362976"/>
    <w:rsid w:val="00367C3E"/>
    <w:rsid w:val="003736ED"/>
    <w:rsid w:val="00376761"/>
    <w:rsid w:val="00380CE7"/>
    <w:rsid w:val="00383D4B"/>
    <w:rsid w:val="00393AC8"/>
    <w:rsid w:val="003A163F"/>
    <w:rsid w:val="003C25A4"/>
    <w:rsid w:val="003C2C32"/>
    <w:rsid w:val="003C4B55"/>
    <w:rsid w:val="003C7C93"/>
    <w:rsid w:val="003D0262"/>
    <w:rsid w:val="003D568E"/>
    <w:rsid w:val="003D6376"/>
    <w:rsid w:val="003E1DAF"/>
    <w:rsid w:val="003E39A0"/>
    <w:rsid w:val="003F0A48"/>
    <w:rsid w:val="003F44AC"/>
    <w:rsid w:val="00401207"/>
    <w:rsid w:val="00406661"/>
    <w:rsid w:val="00410F51"/>
    <w:rsid w:val="00417915"/>
    <w:rsid w:val="00421983"/>
    <w:rsid w:val="00422391"/>
    <w:rsid w:val="00424CD6"/>
    <w:rsid w:val="00432B75"/>
    <w:rsid w:val="00440620"/>
    <w:rsid w:val="004557BE"/>
    <w:rsid w:val="004606D3"/>
    <w:rsid w:val="00461464"/>
    <w:rsid w:val="00490DF7"/>
    <w:rsid w:val="00492C60"/>
    <w:rsid w:val="00494175"/>
    <w:rsid w:val="00494F5B"/>
    <w:rsid w:val="004962D1"/>
    <w:rsid w:val="004A5B94"/>
    <w:rsid w:val="004B6CF0"/>
    <w:rsid w:val="004C0B29"/>
    <w:rsid w:val="004D5459"/>
    <w:rsid w:val="004E06A2"/>
    <w:rsid w:val="005001F6"/>
    <w:rsid w:val="0051264D"/>
    <w:rsid w:val="00512E89"/>
    <w:rsid w:val="00521BBE"/>
    <w:rsid w:val="005237C0"/>
    <w:rsid w:val="00524F18"/>
    <w:rsid w:val="005252E6"/>
    <w:rsid w:val="005428BE"/>
    <w:rsid w:val="00544DB8"/>
    <w:rsid w:val="005548E2"/>
    <w:rsid w:val="0056691A"/>
    <w:rsid w:val="005676F0"/>
    <w:rsid w:val="00572AEF"/>
    <w:rsid w:val="00575128"/>
    <w:rsid w:val="00580E62"/>
    <w:rsid w:val="005860C4"/>
    <w:rsid w:val="005967FA"/>
    <w:rsid w:val="005A252D"/>
    <w:rsid w:val="005A62EB"/>
    <w:rsid w:val="005A7491"/>
    <w:rsid w:val="005A774D"/>
    <w:rsid w:val="005A7C98"/>
    <w:rsid w:val="005B37BD"/>
    <w:rsid w:val="005B5872"/>
    <w:rsid w:val="005C4A1A"/>
    <w:rsid w:val="005C718F"/>
    <w:rsid w:val="005D2945"/>
    <w:rsid w:val="005D331D"/>
    <w:rsid w:val="005E0FAC"/>
    <w:rsid w:val="005E3EB0"/>
    <w:rsid w:val="005E6DBF"/>
    <w:rsid w:val="005E6F2F"/>
    <w:rsid w:val="005E712C"/>
    <w:rsid w:val="005F474C"/>
    <w:rsid w:val="0060324C"/>
    <w:rsid w:val="00610E08"/>
    <w:rsid w:val="00615F79"/>
    <w:rsid w:val="00617458"/>
    <w:rsid w:val="00622387"/>
    <w:rsid w:val="00624751"/>
    <w:rsid w:val="00626B08"/>
    <w:rsid w:val="00633326"/>
    <w:rsid w:val="00633355"/>
    <w:rsid w:val="00640E8E"/>
    <w:rsid w:val="006524F0"/>
    <w:rsid w:val="00652C7D"/>
    <w:rsid w:val="00655E05"/>
    <w:rsid w:val="00663232"/>
    <w:rsid w:val="006746C9"/>
    <w:rsid w:val="006779FB"/>
    <w:rsid w:val="00677F65"/>
    <w:rsid w:val="00680820"/>
    <w:rsid w:val="00681A7F"/>
    <w:rsid w:val="006830FB"/>
    <w:rsid w:val="00683C8C"/>
    <w:rsid w:val="0068467C"/>
    <w:rsid w:val="00686C77"/>
    <w:rsid w:val="006921CB"/>
    <w:rsid w:val="0069781B"/>
    <w:rsid w:val="006A7684"/>
    <w:rsid w:val="006B0860"/>
    <w:rsid w:val="006B2F46"/>
    <w:rsid w:val="006B5BFA"/>
    <w:rsid w:val="006C0347"/>
    <w:rsid w:val="006C5B0E"/>
    <w:rsid w:val="006C7F9A"/>
    <w:rsid w:val="006D1A98"/>
    <w:rsid w:val="006D1CE2"/>
    <w:rsid w:val="006E1408"/>
    <w:rsid w:val="006F7166"/>
    <w:rsid w:val="007063B2"/>
    <w:rsid w:val="00712146"/>
    <w:rsid w:val="00725BEC"/>
    <w:rsid w:val="007268B7"/>
    <w:rsid w:val="00726E0A"/>
    <w:rsid w:val="0073089A"/>
    <w:rsid w:val="00737812"/>
    <w:rsid w:val="00742CB0"/>
    <w:rsid w:val="00760889"/>
    <w:rsid w:val="00761732"/>
    <w:rsid w:val="00770D37"/>
    <w:rsid w:val="00780D98"/>
    <w:rsid w:val="00792D6A"/>
    <w:rsid w:val="007965BE"/>
    <w:rsid w:val="007A26D6"/>
    <w:rsid w:val="007A3205"/>
    <w:rsid w:val="007A38B5"/>
    <w:rsid w:val="007B559B"/>
    <w:rsid w:val="007C4F25"/>
    <w:rsid w:val="007C6B26"/>
    <w:rsid w:val="007D0381"/>
    <w:rsid w:val="007D738B"/>
    <w:rsid w:val="007E06B4"/>
    <w:rsid w:val="007E30EE"/>
    <w:rsid w:val="007F538E"/>
    <w:rsid w:val="00803044"/>
    <w:rsid w:val="00803FFE"/>
    <w:rsid w:val="00805E06"/>
    <w:rsid w:val="008061B5"/>
    <w:rsid w:val="0081385E"/>
    <w:rsid w:val="008140BE"/>
    <w:rsid w:val="008142B2"/>
    <w:rsid w:val="00817369"/>
    <w:rsid w:val="0082476D"/>
    <w:rsid w:val="0082565B"/>
    <w:rsid w:val="00833C55"/>
    <w:rsid w:val="00835FB2"/>
    <w:rsid w:val="00852849"/>
    <w:rsid w:val="008619D6"/>
    <w:rsid w:val="00871634"/>
    <w:rsid w:val="00874C07"/>
    <w:rsid w:val="00874EA1"/>
    <w:rsid w:val="00877EFC"/>
    <w:rsid w:val="0088291A"/>
    <w:rsid w:val="00883FE2"/>
    <w:rsid w:val="00885992"/>
    <w:rsid w:val="0089293E"/>
    <w:rsid w:val="008930ED"/>
    <w:rsid w:val="008A4BCF"/>
    <w:rsid w:val="008A5057"/>
    <w:rsid w:val="008B1E04"/>
    <w:rsid w:val="008B6156"/>
    <w:rsid w:val="008B710A"/>
    <w:rsid w:val="008E3B2F"/>
    <w:rsid w:val="008E4146"/>
    <w:rsid w:val="008E6D33"/>
    <w:rsid w:val="008F01A0"/>
    <w:rsid w:val="008F1B29"/>
    <w:rsid w:val="008F49A6"/>
    <w:rsid w:val="00907976"/>
    <w:rsid w:val="00924CE0"/>
    <w:rsid w:val="00930A82"/>
    <w:rsid w:val="00932EDB"/>
    <w:rsid w:val="009330E8"/>
    <w:rsid w:val="009336B4"/>
    <w:rsid w:val="0094748F"/>
    <w:rsid w:val="009477B4"/>
    <w:rsid w:val="00960AF1"/>
    <w:rsid w:val="00961700"/>
    <w:rsid w:val="00965DBB"/>
    <w:rsid w:val="00967824"/>
    <w:rsid w:val="00967F81"/>
    <w:rsid w:val="00973839"/>
    <w:rsid w:val="009832F9"/>
    <w:rsid w:val="00984729"/>
    <w:rsid w:val="009B0D4C"/>
    <w:rsid w:val="009B6830"/>
    <w:rsid w:val="009C3C3A"/>
    <w:rsid w:val="009C586C"/>
    <w:rsid w:val="009C6740"/>
    <w:rsid w:val="009C6C01"/>
    <w:rsid w:val="009D0BC7"/>
    <w:rsid w:val="009E23A8"/>
    <w:rsid w:val="009E3069"/>
    <w:rsid w:val="009F48EB"/>
    <w:rsid w:val="009F5873"/>
    <w:rsid w:val="009F7F97"/>
    <w:rsid w:val="00A012DA"/>
    <w:rsid w:val="00A07F48"/>
    <w:rsid w:val="00A10DDD"/>
    <w:rsid w:val="00A12415"/>
    <w:rsid w:val="00A14857"/>
    <w:rsid w:val="00A14BFF"/>
    <w:rsid w:val="00A150FF"/>
    <w:rsid w:val="00A15E32"/>
    <w:rsid w:val="00A25C10"/>
    <w:rsid w:val="00A26731"/>
    <w:rsid w:val="00A33AD4"/>
    <w:rsid w:val="00A420F4"/>
    <w:rsid w:val="00A435DC"/>
    <w:rsid w:val="00A53346"/>
    <w:rsid w:val="00A5397D"/>
    <w:rsid w:val="00A559EC"/>
    <w:rsid w:val="00A671EF"/>
    <w:rsid w:val="00A71070"/>
    <w:rsid w:val="00A733B5"/>
    <w:rsid w:val="00A7346C"/>
    <w:rsid w:val="00A763F3"/>
    <w:rsid w:val="00A82C29"/>
    <w:rsid w:val="00A87B97"/>
    <w:rsid w:val="00AA27C6"/>
    <w:rsid w:val="00AA510A"/>
    <w:rsid w:val="00AB2DAC"/>
    <w:rsid w:val="00AD48A9"/>
    <w:rsid w:val="00B12184"/>
    <w:rsid w:val="00B20174"/>
    <w:rsid w:val="00B22464"/>
    <w:rsid w:val="00B2263F"/>
    <w:rsid w:val="00B31C40"/>
    <w:rsid w:val="00B32BF6"/>
    <w:rsid w:val="00B3783F"/>
    <w:rsid w:val="00B4111C"/>
    <w:rsid w:val="00B4200A"/>
    <w:rsid w:val="00B435BF"/>
    <w:rsid w:val="00B476C2"/>
    <w:rsid w:val="00B559C1"/>
    <w:rsid w:val="00B61838"/>
    <w:rsid w:val="00B6273D"/>
    <w:rsid w:val="00B63B04"/>
    <w:rsid w:val="00B65A5F"/>
    <w:rsid w:val="00B7323C"/>
    <w:rsid w:val="00B73CAB"/>
    <w:rsid w:val="00B7497B"/>
    <w:rsid w:val="00B91983"/>
    <w:rsid w:val="00BB1278"/>
    <w:rsid w:val="00BB1607"/>
    <w:rsid w:val="00BB1AB4"/>
    <w:rsid w:val="00BC08EE"/>
    <w:rsid w:val="00BC2A3A"/>
    <w:rsid w:val="00BD011D"/>
    <w:rsid w:val="00BD193A"/>
    <w:rsid w:val="00BD6C66"/>
    <w:rsid w:val="00BE0A05"/>
    <w:rsid w:val="00BE4B0F"/>
    <w:rsid w:val="00BE704E"/>
    <w:rsid w:val="00BF0927"/>
    <w:rsid w:val="00BF7257"/>
    <w:rsid w:val="00C120C9"/>
    <w:rsid w:val="00C23891"/>
    <w:rsid w:val="00C2465C"/>
    <w:rsid w:val="00C34E73"/>
    <w:rsid w:val="00C360FE"/>
    <w:rsid w:val="00C43633"/>
    <w:rsid w:val="00C53D22"/>
    <w:rsid w:val="00C5728A"/>
    <w:rsid w:val="00C67248"/>
    <w:rsid w:val="00C679AD"/>
    <w:rsid w:val="00C77304"/>
    <w:rsid w:val="00C91C1E"/>
    <w:rsid w:val="00CA0A34"/>
    <w:rsid w:val="00CA20E3"/>
    <w:rsid w:val="00CB2724"/>
    <w:rsid w:val="00CB2B99"/>
    <w:rsid w:val="00CB38CF"/>
    <w:rsid w:val="00CB6AA5"/>
    <w:rsid w:val="00CB7F3A"/>
    <w:rsid w:val="00CC0799"/>
    <w:rsid w:val="00CD4D78"/>
    <w:rsid w:val="00CD5DC3"/>
    <w:rsid w:val="00D07F67"/>
    <w:rsid w:val="00D11567"/>
    <w:rsid w:val="00D14EA3"/>
    <w:rsid w:val="00D2339D"/>
    <w:rsid w:val="00D25784"/>
    <w:rsid w:val="00D27E63"/>
    <w:rsid w:val="00D33C41"/>
    <w:rsid w:val="00D37CE4"/>
    <w:rsid w:val="00D447F6"/>
    <w:rsid w:val="00D45FFC"/>
    <w:rsid w:val="00D517CB"/>
    <w:rsid w:val="00D6279F"/>
    <w:rsid w:val="00D634CA"/>
    <w:rsid w:val="00D65AC4"/>
    <w:rsid w:val="00D7670A"/>
    <w:rsid w:val="00D76EED"/>
    <w:rsid w:val="00D77FB2"/>
    <w:rsid w:val="00D809C1"/>
    <w:rsid w:val="00D81FC9"/>
    <w:rsid w:val="00D87A61"/>
    <w:rsid w:val="00D95BDC"/>
    <w:rsid w:val="00DA1D13"/>
    <w:rsid w:val="00DA65EA"/>
    <w:rsid w:val="00DA761F"/>
    <w:rsid w:val="00DB0A2D"/>
    <w:rsid w:val="00DC622D"/>
    <w:rsid w:val="00DF2541"/>
    <w:rsid w:val="00DF4372"/>
    <w:rsid w:val="00DF4673"/>
    <w:rsid w:val="00DF4D2F"/>
    <w:rsid w:val="00DF6353"/>
    <w:rsid w:val="00E03D95"/>
    <w:rsid w:val="00E06D02"/>
    <w:rsid w:val="00E11508"/>
    <w:rsid w:val="00E1311A"/>
    <w:rsid w:val="00E14FFE"/>
    <w:rsid w:val="00E152C7"/>
    <w:rsid w:val="00E23CC6"/>
    <w:rsid w:val="00E31ABB"/>
    <w:rsid w:val="00E53F0C"/>
    <w:rsid w:val="00E668E9"/>
    <w:rsid w:val="00E67418"/>
    <w:rsid w:val="00E76A7F"/>
    <w:rsid w:val="00E76C53"/>
    <w:rsid w:val="00E807D0"/>
    <w:rsid w:val="00E85FD3"/>
    <w:rsid w:val="00E861A2"/>
    <w:rsid w:val="00E9386A"/>
    <w:rsid w:val="00E96DA5"/>
    <w:rsid w:val="00EA21A4"/>
    <w:rsid w:val="00EA23CE"/>
    <w:rsid w:val="00EB5FCF"/>
    <w:rsid w:val="00EC403F"/>
    <w:rsid w:val="00EC61DB"/>
    <w:rsid w:val="00EC6478"/>
    <w:rsid w:val="00ED5503"/>
    <w:rsid w:val="00EE3C18"/>
    <w:rsid w:val="00EF3E93"/>
    <w:rsid w:val="00F0657C"/>
    <w:rsid w:val="00F07BC1"/>
    <w:rsid w:val="00F11609"/>
    <w:rsid w:val="00F250E1"/>
    <w:rsid w:val="00F30E3E"/>
    <w:rsid w:val="00F34AF9"/>
    <w:rsid w:val="00F420FD"/>
    <w:rsid w:val="00F43C66"/>
    <w:rsid w:val="00F45F95"/>
    <w:rsid w:val="00F468D3"/>
    <w:rsid w:val="00F55E13"/>
    <w:rsid w:val="00F67DC1"/>
    <w:rsid w:val="00F72BB5"/>
    <w:rsid w:val="00F747AF"/>
    <w:rsid w:val="00F778B6"/>
    <w:rsid w:val="00F8125B"/>
    <w:rsid w:val="00F81C34"/>
    <w:rsid w:val="00F94601"/>
    <w:rsid w:val="00FB0AB7"/>
    <w:rsid w:val="00FD1335"/>
    <w:rsid w:val="00FE486E"/>
    <w:rsid w:val="00FE5917"/>
    <w:rsid w:val="00FE65F3"/>
    <w:rsid w:val="00FF0D8A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805E06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Раздел"/>
    <w:basedOn w:val="a2"/>
    <w:next w:val="a2"/>
    <w:qFormat/>
    <w:rsid w:val="005D331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4606D3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qFormat/>
    <w:rsid w:val="004606D3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2"/>
    <w:rsid w:val="00ED5503"/>
    <w:pPr>
      <w:spacing w:after="420"/>
      <w:ind w:firstLine="0"/>
      <w:jc w:val="center"/>
    </w:pPr>
    <w:rPr>
      <w:szCs w:val="20"/>
    </w:rPr>
  </w:style>
  <w:style w:type="paragraph" w:styleId="a7">
    <w:name w:val="Balloon Text"/>
    <w:basedOn w:val="a2"/>
    <w:semiHidden/>
    <w:rsid w:val="00C120C9"/>
    <w:rPr>
      <w:rFonts w:ascii="Tahoma" w:hAnsi="Tahoma" w:cs="Tahoma"/>
      <w:sz w:val="16"/>
      <w:szCs w:val="16"/>
    </w:rPr>
  </w:style>
  <w:style w:type="character" w:styleId="a8">
    <w:name w:val="Hyperlink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semiHidden/>
    <w:rsid w:val="008619D6"/>
    <w:pPr>
      <w:tabs>
        <w:tab w:val="right" w:leader="dot" w:pos="10080"/>
      </w:tabs>
      <w:ind w:left="284" w:right="1026" w:firstLine="0"/>
    </w:pPr>
  </w:style>
  <w:style w:type="paragraph" w:styleId="30">
    <w:name w:val="toc 3"/>
    <w:basedOn w:val="a2"/>
    <w:next w:val="a2"/>
    <w:autoRedefine/>
    <w:semiHidden/>
    <w:rsid w:val="008619D6"/>
    <w:pPr>
      <w:tabs>
        <w:tab w:val="right" w:leader="dot" w:pos="10081"/>
      </w:tabs>
      <w:ind w:left="567"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9">
    <w:name w:val="Номер рисунка"/>
    <w:basedOn w:val="a2"/>
    <w:next w:val="a2"/>
    <w:rsid w:val="009477B4"/>
    <w:pPr>
      <w:keepLines/>
      <w:ind w:firstLine="0"/>
      <w:jc w:val="center"/>
    </w:pPr>
    <w:rPr>
      <w:szCs w:val="20"/>
    </w:rPr>
  </w:style>
  <w:style w:type="paragraph" w:customStyle="1" w:styleId="aa">
    <w:name w:val="Номер таблицы"/>
    <w:basedOn w:val="a2"/>
    <w:next w:val="a2"/>
    <w:rsid w:val="006C7F9A"/>
    <w:pPr>
      <w:keepNext/>
      <w:keepLines/>
      <w:ind w:firstLine="0"/>
    </w:pPr>
  </w:style>
  <w:style w:type="paragraph" w:styleId="ab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header"/>
    <w:basedOn w:val="a2"/>
    <w:rsid w:val="00544DB8"/>
    <w:pPr>
      <w:tabs>
        <w:tab w:val="center" w:pos="4677"/>
        <w:tab w:val="right" w:pos="9355"/>
      </w:tabs>
    </w:pPr>
  </w:style>
  <w:style w:type="character" w:styleId="ad">
    <w:name w:val="page number"/>
    <w:basedOn w:val="a3"/>
    <w:rsid w:val="001628BE"/>
  </w:style>
  <w:style w:type="table" w:styleId="ae">
    <w:name w:val="Table Grid"/>
    <w:basedOn w:val="a4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805E06"/>
    <w:pPr>
      <w:ind w:firstLine="709"/>
      <w:jc w:val="both"/>
    </w:pPr>
    <w:rPr>
      <w:sz w:val="28"/>
      <w:szCs w:val="24"/>
    </w:rPr>
  </w:style>
  <w:style w:type="paragraph" w:styleId="af0">
    <w:name w:val="footer"/>
    <w:basedOn w:val="a2"/>
    <w:rsid w:val="001628BE"/>
    <w:pPr>
      <w:tabs>
        <w:tab w:val="center" w:pos="4677"/>
        <w:tab w:val="right" w:pos="9355"/>
      </w:tabs>
    </w:pPr>
  </w:style>
  <w:style w:type="paragraph" w:customStyle="1" w:styleId="a">
    <w:name w:val="Нумерованый развернутый"/>
    <w:basedOn w:val="a2"/>
    <w:rsid w:val="00EC403F"/>
    <w:pPr>
      <w:numPr>
        <w:numId w:val="6"/>
      </w:numPr>
    </w:pPr>
  </w:style>
  <w:style w:type="paragraph" w:customStyle="1" w:styleId="af1">
    <w:name w:val="Рисунок"/>
    <w:basedOn w:val="a2"/>
    <w:next w:val="a9"/>
    <w:rsid w:val="009477B4"/>
    <w:pPr>
      <w:keepNext/>
      <w:keepLines/>
      <w:ind w:firstLine="0"/>
      <w:jc w:val="center"/>
    </w:pPr>
  </w:style>
  <w:style w:type="paragraph" w:styleId="af2">
    <w:name w:val="footnote text"/>
    <w:basedOn w:val="a2"/>
    <w:semiHidden/>
    <w:rsid w:val="006C7F9A"/>
    <w:pPr>
      <w:spacing w:line="240" w:lineRule="auto"/>
    </w:pPr>
    <w:rPr>
      <w:szCs w:val="20"/>
    </w:rPr>
  </w:style>
  <w:style w:type="paragraph" w:customStyle="1" w:styleId="a1">
    <w:name w:val="Маркированный стандартный"/>
    <w:basedOn w:val="a2"/>
    <w:rsid w:val="00074B12"/>
    <w:pPr>
      <w:numPr>
        <w:numId w:val="3"/>
      </w:numPr>
    </w:pPr>
  </w:style>
  <w:style w:type="paragraph" w:customStyle="1" w:styleId="a0">
    <w:name w:val="Нумерованный стандартный"/>
    <w:basedOn w:val="a2"/>
    <w:rsid w:val="00B559C1"/>
    <w:pPr>
      <w:numPr>
        <w:numId w:val="1"/>
      </w:numPr>
    </w:pPr>
  </w:style>
  <w:style w:type="paragraph" w:customStyle="1" w:styleId="af3">
    <w:name w:val="Формулы описание"/>
    <w:basedOn w:val="a2"/>
    <w:rsid w:val="00ED5503"/>
    <w:pPr>
      <w:ind w:left="1080" w:hanging="371"/>
      <w:jc w:val="left"/>
    </w:pPr>
    <w:rPr>
      <w:szCs w:val="20"/>
    </w:rPr>
  </w:style>
  <w:style w:type="paragraph" w:customStyle="1" w:styleId="af4">
    <w:name w:val="Формула без номера"/>
    <w:basedOn w:val="a2"/>
    <w:rsid w:val="00ED5503"/>
    <w:pPr>
      <w:ind w:firstLine="0"/>
      <w:jc w:val="center"/>
    </w:pPr>
  </w:style>
  <w:style w:type="paragraph" w:customStyle="1" w:styleId="af5">
    <w:name w:val="Формула с номером"/>
    <w:basedOn w:val="a2"/>
    <w:rsid w:val="00ED5503"/>
    <w:pPr>
      <w:ind w:firstLine="0"/>
      <w:jc w:val="right"/>
    </w:pPr>
  </w:style>
  <w:style w:type="character" w:styleId="af6">
    <w:name w:val="footnote reference"/>
    <w:semiHidden/>
    <w:rsid w:val="00D45FFC"/>
    <w:rPr>
      <w:vertAlign w:val="superscript"/>
    </w:rPr>
  </w:style>
  <w:style w:type="paragraph" w:customStyle="1" w:styleId="af7">
    <w:name w:val="Текст таблицы"/>
    <w:basedOn w:val="a2"/>
    <w:rsid w:val="00422391"/>
    <w:pPr>
      <w:spacing w:line="240" w:lineRule="auto"/>
      <w:ind w:firstLine="0"/>
    </w:pPr>
  </w:style>
  <w:style w:type="paragraph" w:customStyle="1" w:styleId="af8">
    <w:name w:val="Структурная часть приложения"/>
    <w:basedOn w:val="a2"/>
    <w:next w:val="a2"/>
    <w:rsid w:val="00A14BFF"/>
    <w:pPr>
      <w:keepNext/>
      <w:keepLines/>
    </w:pPr>
    <w:rPr>
      <w:b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805E06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Раздел"/>
    <w:basedOn w:val="a2"/>
    <w:next w:val="a2"/>
    <w:qFormat/>
    <w:rsid w:val="005D331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4606D3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qFormat/>
    <w:rsid w:val="004606D3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2"/>
    <w:rsid w:val="00ED5503"/>
    <w:pPr>
      <w:spacing w:after="420"/>
      <w:ind w:firstLine="0"/>
      <w:jc w:val="center"/>
    </w:pPr>
    <w:rPr>
      <w:szCs w:val="20"/>
    </w:rPr>
  </w:style>
  <w:style w:type="paragraph" w:styleId="a7">
    <w:name w:val="Balloon Text"/>
    <w:basedOn w:val="a2"/>
    <w:semiHidden/>
    <w:rsid w:val="00C120C9"/>
    <w:rPr>
      <w:rFonts w:ascii="Tahoma" w:hAnsi="Tahoma" w:cs="Tahoma"/>
      <w:sz w:val="16"/>
      <w:szCs w:val="16"/>
    </w:rPr>
  </w:style>
  <w:style w:type="character" w:styleId="a8">
    <w:name w:val="Hyperlink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semiHidden/>
    <w:rsid w:val="008619D6"/>
    <w:pPr>
      <w:tabs>
        <w:tab w:val="right" w:leader="dot" w:pos="10080"/>
      </w:tabs>
      <w:ind w:left="284" w:right="1026" w:firstLine="0"/>
    </w:pPr>
  </w:style>
  <w:style w:type="paragraph" w:styleId="30">
    <w:name w:val="toc 3"/>
    <w:basedOn w:val="a2"/>
    <w:next w:val="a2"/>
    <w:autoRedefine/>
    <w:semiHidden/>
    <w:rsid w:val="008619D6"/>
    <w:pPr>
      <w:tabs>
        <w:tab w:val="right" w:leader="dot" w:pos="10081"/>
      </w:tabs>
      <w:ind w:left="567"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9">
    <w:name w:val="Номер рисунка"/>
    <w:basedOn w:val="a2"/>
    <w:next w:val="a2"/>
    <w:rsid w:val="009477B4"/>
    <w:pPr>
      <w:keepLines/>
      <w:ind w:firstLine="0"/>
      <w:jc w:val="center"/>
    </w:pPr>
    <w:rPr>
      <w:szCs w:val="20"/>
    </w:rPr>
  </w:style>
  <w:style w:type="paragraph" w:customStyle="1" w:styleId="aa">
    <w:name w:val="Номер таблицы"/>
    <w:basedOn w:val="a2"/>
    <w:next w:val="a2"/>
    <w:rsid w:val="006C7F9A"/>
    <w:pPr>
      <w:keepNext/>
      <w:keepLines/>
      <w:ind w:firstLine="0"/>
    </w:pPr>
  </w:style>
  <w:style w:type="paragraph" w:styleId="ab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header"/>
    <w:basedOn w:val="a2"/>
    <w:rsid w:val="00544DB8"/>
    <w:pPr>
      <w:tabs>
        <w:tab w:val="center" w:pos="4677"/>
        <w:tab w:val="right" w:pos="9355"/>
      </w:tabs>
    </w:pPr>
  </w:style>
  <w:style w:type="character" w:styleId="ad">
    <w:name w:val="page number"/>
    <w:basedOn w:val="a3"/>
    <w:rsid w:val="001628BE"/>
  </w:style>
  <w:style w:type="table" w:styleId="ae">
    <w:name w:val="Table Grid"/>
    <w:basedOn w:val="a4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805E06"/>
    <w:pPr>
      <w:ind w:firstLine="709"/>
      <w:jc w:val="both"/>
    </w:pPr>
    <w:rPr>
      <w:sz w:val="28"/>
      <w:szCs w:val="24"/>
    </w:rPr>
  </w:style>
  <w:style w:type="paragraph" w:styleId="af0">
    <w:name w:val="footer"/>
    <w:basedOn w:val="a2"/>
    <w:rsid w:val="001628BE"/>
    <w:pPr>
      <w:tabs>
        <w:tab w:val="center" w:pos="4677"/>
        <w:tab w:val="right" w:pos="9355"/>
      </w:tabs>
    </w:pPr>
  </w:style>
  <w:style w:type="paragraph" w:customStyle="1" w:styleId="a">
    <w:name w:val="Нумерованый развернутый"/>
    <w:basedOn w:val="a2"/>
    <w:rsid w:val="00EC403F"/>
    <w:pPr>
      <w:numPr>
        <w:numId w:val="6"/>
      </w:numPr>
    </w:pPr>
  </w:style>
  <w:style w:type="paragraph" w:customStyle="1" w:styleId="af1">
    <w:name w:val="Рисунок"/>
    <w:basedOn w:val="a2"/>
    <w:next w:val="a9"/>
    <w:rsid w:val="009477B4"/>
    <w:pPr>
      <w:keepNext/>
      <w:keepLines/>
      <w:ind w:firstLine="0"/>
      <w:jc w:val="center"/>
    </w:pPr>
  </w:style>
  <w:style w:type="paragraph" w:styleId="af2">
    <w:name w:val="footnote text"/>
    <w:basedOn w:val="a2"/>
    <w:semiHidden/>
    <w:rsid w:val="006C7F9A"/>
    <w:pPr>
      <w:spacing w:line="240" w:lineRule="auto"/>
    </w:pPr>
    <w:rPr>
      <w:szCs w:val="20"/>
    </w:rPr>
  </w:style>
  <w:style w:type="paragraph" w:customStyle="1" w:styleId="a1">
    <w:name w:val="Маркированный стандартный"/>
    <w:basedOn w:val="a2"/>
    <w:rsid w:val="00074B12"/>
    <w:pPr>
      <w:numPr>
        <w:numId w:val="3"/>
      </w:numPr>
    </w:pPr>
  </w:style>
  <w:style w:type="paragraph" w:customStyle="1" w:styleId="a0">
    <w:name w:val="Нумерованный стандартный"/>
    <w:basedOn w:val="a2"/>
    <w:rsid w:val="00B559C1"/>
    <w:pPr>
      <w:numPr>
        <w:numId w:val="1"/>
      </w:numPr>
    </w:pPr>
  </w:style>
  <w:style w:type="paragraph" w:customStyle="1" w:styleId="af3">
    <w:name w:val="Формулы описание"/>
    <w:basedOn w:val="a2"/>
    <w:rsid w:val="00ED5503"/>
    <w:pPr>
      <w:ind w:left="1080" w:hanging="371"/>
      <w:jc w:val="left"/>
    </w:pPr>
    <w:rPr>
      <w:szCs w:val="20"/>
    </w:rPr>
  </w:style>
  <w:style w:type="paragraph" w:customStyle="1" w:styleId="af4">
    <w:name w:val="Формула без номера"/>
    <w:basedOn w:val="a2"/>
    <w:rsid w:val="00ED5503"/>
    <w:pPr>
      <w:ind w:firstLine="0"/>
      <w:jc w:val="center"/>
    </w:pPr>
  </w:style>
  <w:style w:type="paragraph" w:customStyle="1" w:styleId="af5">
    <w:name w:val="Формула с номером"/>
    <w:basedOn w:val="a2"/>
    <w:rsid w:val="00ED5503"/>
    <w:pPr>
      <w:ind w:firstLine="0"/>
      <w:jc w:val="right"/>
    </w:pPr>
  </w:style>
  <w:style w:type="character" w:styleId="af6">
    <w:name w:val="footnote reference"/>
    <w:semiHidden/>
    <w:rsid w:val="00D45FFC"/>
    <w:rPr>
      <w:vertAlign w:val="superscript"/>
    </w:rPr>
  </w:style>
  <w:style w:type="paragraph" w:customStyle="1" w:styleId="af7">
    <w:name w:val="Текст таблицы"/>
    <w:basedOn w:val="a2"/>
    <w:rsid w:val="00422391"/>
    <w:pPr>
      <w:spacing w:line="240" w:lineRule="auto"/>
      <w:ind w:firstLine="0"/>
    </w:pPr>
  </w:style>
  <w:style w:type="paragraph" w:customStyle="1" w:styleId="af8">
    <w:name w:val="Структурная часть приложения"/>
    <w:basedOn w:val="a2"/>
    <w:next w:val="a2"/>
    <w:rsid w:val="00A14BFF"/>
    <w:pPr>
      <w:keepNext/>
      <w:keepLines/>
    </w:pPr>
    <w:rPr>
      <w:b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6;&#1088;&#1077;&#1081;\Downloads\STVUZ-KhPI-3_01-2010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10BCD-644D-45CB-A4B9-B183787B0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STVUZ-KhPI-3_01-2010 (1).dot</Template>
  <TotalTime>190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ЗМІСТ</vt:lpstr>
      <vt:lpstr>ЗМІСТ</vt:lpstr>
    </vt:vector>
  </TitlesOfParts>
  <Company>каф. АСУ</Company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Андрей</dc:creator>
  <cp:keywords/>
  <dc:description/>
  <cp:lastModifiedBy>Ivan</cp:lastModifiedBy>
  <cp:revision>39</cp:revision>
  <cp:lastPrinted>2010-12-20T12:34:00Z</cp:lastPrinted>
  <dcterms:created xsi:type="dcterms:W3CDTF">2016-01-19T22:44:00Z</dcterms:created>
  <dcterms:modified xsi:type="dcterms:W3CDTF">2017-01-11T06:11:00Z</dcterms:modified>
</cp:coreProperties>
</file>